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91" w:rsidRDefault="00AF4C91">
      <w:bookmarkStart w:id="0" w:name="_GoBack"/>
      <w:bookmarkEnd w:id="0"/>
    </w:p>
    <w:p w:rsidR="00E42407" w:rsidRDefault="00E42407"/>
    <w:p w:rsidR="00AF4C91" w:rsidRDefault="00AF4C91"/>
    <w:p w:rsidR="000F14B6" w:rsidRDefault="000F14B6"/>
    <w:p w:rsidR="000F14B6" w:rsidRDefault="000F14B6"/>
    <w:sdt>
      <w:sdtPr>
        <w:rPr>
          <w:color w:val="000000" w:themeColor="text1"/>
        </w:rPr>
        <w:alias w:val="Title"/>
        <w:tag w:val=""/>
        <w:id w:val="178317075"/>
        <w:placeholder>
          <w:docPart w:val="03F5A08AE9004538A59BB9E577FE50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F4C91" w:rsidRPr="008E071C" w:rsidRDefault="00EF47A7" w:rsidP="008E071C">
          <w:pPr>
            <w:pStyle w:val="Title"/>
            <w:pBdr>
              <w:bottom w:val="single" w:sz="8" w:space="1" w:color="1A82C5"/>
            </w:pBdr>
            <w:rPr>
              <w:color w:val="000000" w:themeColor="text1"/>
            </w:rPr>
          </w:pPr>
          <w:r>
            <w:rPr>
              <w:color w:val="000000" w:themeColor="text1"/>
            </w:rPr>
            <w:t>Home Support Report Customisation for Sky</w:t>
          </w:r>
        </w:p>
      </w:sdtContent>
    </w:sdt>
    <w:sdt>
      <w:sdtPr>
        <w:alias w:val="Subject"/>
        <w:tag w:val=""/>
        <w:id w:val="1390764380"/>
        <w:placeholder>
          <w:docPart w:val="291AD2A3E0F248A4886553DEC3B04F4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AF4C91" w:rsidRPr="00AF4C91" w:rsidRDefault="00EF47A7" w:rsidP="001D6125">
          <w:pPr>
            <w:pStyle w:val="Subtitle"/>
          </w:pPr>
          <w:r>
            <w:t>JSON format</w:t>
          </w:r>
        </w:p>
      </w:sdtContent>
    </w:sdt>
    <w:p w:rsidR="001D6125" w:rsidRDefault="001D6125" w:rsidP="001D6125">
      <w:pPr>
        <w:pStyle w:val="Subtitle"/>
      </w:pPr>
    </w:p>
    <w:p w:rsidR="001D6125" w:rsidRPr="001D6125" w:rsidRDefault="001D6125" w:rsidP="001D6125"/>
    <w:sdt>
      <w:sdtPr>
        <w:rPr>
          <w:rStyle w:val="Emphasis"/>
          <w:sz w:val="36"/>
        </w:rPr>
        <w:alias w:val="Category"/>
        <w:tag w:val=""/>
        <w:id w:val="-1199765917"/>
        <w:placeholder>
          <w:docPart w:val="B2FFA43331D344AFA2F5970AD226267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AF4C91" w:rsidRPr="001D6125" w:rsidRDefault="009509A8" w:rsidP="001D6125">
          <w:pPr>
            <w:rPr>
              <w:rStyle w:val="Emphasis"/>
              <w:sz w:val="36"/>
            </w:rPr>
          </w:pPr>
          <w:r>
            <w:rPr>
              <w:rStyle w:val="Emphasis"/>
              <w:sz w:val="36"/>
            </w:rPr>
            <w:t>StormTest Home Support</w:t>
          </w:r>
        </w:p>
      </w:sdtContent>
    </w:sdt>
    <w:p w:rsidR="002807FE" w:rsidRPr="00EF47A7" w:rsidRDefault="002807FE" w:rsidP="001D6125">
      <w:r>
        <w:t xml:space="preserve">S3 Group Document ID: </w:t>
      </w:r>
      <w:r w:rsidR="00C21E1D">
        <w:fldChar w:fldCharType="begin"/>
      </w:r>
      <w:r w:rsidR="00C21E1D">
        <w:instrText xml:space="preserve"> DOCPROPERTY  "Document number"  \* MERGEFORMAT </w:instrText>
      </w:r>
      <w:r w:rsidR="00C21E1D">
        <w:fldChar w:fldCharType="separate"/>
      </w:r>
      <w:r w:rsidR="00C21E1D">
        <w:t>xxx-</w:t>
      </w:r>
      <w:proofErr w:type="spellStart"/>
      <w:r w:rsidR="00C21E1D">
        <w:t>yyyyy</w:t>
      </w:r>
      <w:proofErr w:type="spellEnd"/>
      <w:r w:rsidR="00C21E1D">
        <w:fldChar w:fldCharType="end"/>
      </w:r>
    </w:p>
    <w:p w:rsidR="00AF4C91" w:rsidRDefault="00AF4C91" w:rsidP="001D6125">
      <w:r w:rsidRPr="0094357D">
        <w:t>Revision Date</w:t>
      </w:r>
      <w:r w:rsidR="00EF47A7">
        <w:t>: 13 July 2015</w:t>
      </w:r>
    </w:p>
    <w:p w:rsidR="00BE1FC9" w:rsidRDefault="00BE1FC9" w:rsidP="001D6125">
      <w:r>
        <w:t>Product Version</w:t>
      </w:r>
      <w:r w:rsidR="00EF47A7">
        <w:t>: 0.1</w:t>
      </w:r>
    </w:p>
    <w:p w:rsidR="006B51BB" w:rsidRPr="00EF47A7" w:rsidRDefault="006B51BB" w:rsidP="001D6125">
      <w:r>
        <w:t xml:space="preserve">Author: </w:t>
      </w:r>
      <w:sdt>
        <w:sdtPr>
          <w:alias w:val="Author"/>
          <w:tag w:val=""/>
          <w:id w:val="-538588525"/>
          <w:placeholder>
            <w:docPart w:val="2BCA4808A9B641599B132FDB693758E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EF47A7">
            <w:t>Charlie O'Brien</w:t>
          </w:r>
        </w:sdtContent>
      </w:sdt>
    </w:p>
    <w:p w:rsidR="006B51BB" w:rsidRDefault="006B51BB" w:rsidP="001D6125"/>
    <w:p w:rsidR="006B51BB" w:rsidRDefault="006B51BB" w:rsidP="001D6125"/>
    <w:p w:rsidR="006B51BB" w:rsidRDefault="006B51BB" w:rsidP="001D6125"/>
    <w:p w:rsidR="006B51BB" w:rsidRDefault="006B51BB" w:rsidP="001D6125"/>
    <w:p w:rsidR="0091360A" w:rsidRDefault="0091360A" w:rsidP="001D6125"/>
    <w:p w:rsidR="006B51BB" w:rsidRDefault="006B51BB" w:rsidP="001D6125"/>
    <w:p w:rsidR="00DB4052" w:rsidRDefault="00DB4052" w:rsidP="001D6125"/>
    <w:p w:rsidR="00DB4052" w:rsidRDefault="00DB4052" w:rsidP="001D6125"/>
    <w:p w:rsidR="00C63D46" w:rsidRDefault="004B25A0" w:rsidP="004B25A0">
      <w:r w:rsidRPr="00C7706A">
        <w:t xml:space="preserve">Contact us at </w:t>
      </w:r>
      <w:hyperlink r:id="rId8" w:history="1">
        <w:r w:rsidRPr="00C7706A">
          <w:rPr>
            <w:rStyle w:val="Hyperlink"/>
            <w:rFonts w:cstheme="minorHAnsi"/>
            <w:bCs/>
            <w:color w:val="1A82C5"/>
          </w:rPr>
          <w:t>http://www.s3group.com/tv-technology</w:t>
        </w:r>
      </w:hyperlink>
      <w:r w:rsidRPr="00C7706A">
        <w:t xml:space="preserve"> or </w:t>
      </w:r>
      <w:hyperlink r:id="rId9" w:history="1">
        <w:r w:rsidRPr="00C7706A">
          <w:rPr>
            <w:rStyle w:val="Hyperlink"/>
          </w:rPr>
          <w:t>stormtest-support@s3group.com</w:t>
        </w:r>
      </w:hyperlink>
      <w:r w:rsidRPr="00C7706A">
        <w:t xml:space="preserve"> </w:t>
      </w:r>
      <w:r w:rsidR="00C63D46">
        <w:t xml:space="preserve"> </w:t>
      </w:r>
    </w:p>
    <w:p w:rsidR="004B25A0" w:rsidRPr="00DB4052" w:rsidRDefault="00C63D46" w:rsidP="00C63D46">
      <w:pPr>
        <w:rPr>
          <w:rStyle w:val="SubtleEmphasis"/>
          <w:sz w:val="12"/>
        </w:rPr>
      </w:pPr>
      <w:r w:rsidRPr="00DB4052">
        <w:rPr>
          <w:rStyle w:val="SubtleEmphasis"/>
          <w:sz w:val="12"/>
        </w:rPr>
        <w:t>The contents of this document are owned or controlled by Silicon and Software Systems Limited and its subsidiaries (“S3 Group”) and are protected under applicable copyright and/or trademark laws. The contents of this document may only be used or copied in accordance with a written contract with S3 Group or with the express written permission of S3 Group</w:t>
      </w:r>
      <w:r w:rsidR="00DB4052" w:rsidRPr="00DB4052">
        <w:rPr>
          <w:rStyle w:val="SubtleEmphasis"/>
          <w:sz w:val="12"/>
        </w:rPr>
        <w:t>.</w:t>
      </w:r>
      <w:r w:rsidRPr="00DB4052">
        <w:rPr>
          <w:rStyle w:val="SubtleEmphasis"/>
          <w:sz w:val="12"/>
        </w:rPr>
        <w:t xml:space="preserve"> All trademarks contained herein (whether registered or not) and all associated rights are recognized.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  <w:lang w:val="en-IE"/>
        </w:rPr>
        <w:id w:val="975241485"/>
        <w:docPartObj>
          <w:docPartGallery w:val="Table of Contents"/>
          <w:docPartUnique/>
        </w:docPartObj>
      </w:sdtPr>
      <w:sdtContent>
        <w:p w:rsidR="004E5CE6" w:rsidRDefault="004E5CE6" w:rsidP="004E5CE6">
          <w:pPr>
            <w:pStyle w:val="TOCHeading"/>
          </w:pPr>
          <w:r>
            <w:t>Contents</w:t>
          </w:r>
        </w:p>
        <w:p w:rsidR="004D4058" w:rsidRDefault="00751E9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noProof/>
              <w:lang w:eastAsia="en-IE"/>
            </w:rPr>
          </w:pPr>
          <w:r>
            <w:fldChar w:fldCharType="begin"/>
          </w:r>
          <w:r w:rsidR="004E5CE6">
            <w:instrText xml:space="preserve"> TOC \o "1-3" \h \z \u </w:instrText>
          </w:r>
          <w:r>
            <w:fldChar w:fldCharType="separate"/>
          </w:r>
          <w:hyperlink w:anchor="_Toc424897511" w:history="1">
            <w:r w:rsidR="004D4058" w:rsidRPr="00AA4279">
              <w:rPr>
                <w:rStyle w:val="Hyperlink"/>
                <w:noProof/>
              </w:rPr>
              <w:t>1</w:t>
            </w:r>
            <w:r w:rsidR="004D4058">
              <w:rPr>
                <w:rFonts w:eastAsiaTheme="minorEastAsia"/>
                <w:b w:val="0"/>
                <w:noProof/>
                <w:lang w:eastAsia="en-IE"/>
              </w:rPr>
              <w:tab/>
            </w:r>
            <w:r w:rsidR="004D4058" w:rsidRPr="00AA4279">
              <w:rPr>
                <w:rStyle w:val="Hyperlink"/>
                <w:noProof/>
              </w:rPr>
              <w:t>Introduction</w:t>
            </w:r>
            <w:r w:rsidR="004D4058">
              <w:rPr>
                <w:noProof/>
                <w:webHidden/>
              </w:rPr>
              <w:tab/>
            </w:r>
            <w:r w:rsidR="004D4058">
              <w:rPr>
                <w:noProof/>
                <w:webHidden/>
              </w:rPr>
              <w:fldChar w:fldCharType="begin"/>
            </w:r>
            <w:r w:rsidR="004D4058">
              <w:rPr>
                <w:noProof/>
                <w:webHidden/>
              </w:rPr>
              <w:instrText xml:space="preserve"> PAGEREF _Toc424897511 \h </w:instrText>
            </w:r>
            <w:r w:rsidR="004D4058">
              <w:rPr>
                <w:noProof/>
                <w:webHidden/>
              </w:rPr>
            </w:r>
            <w:r w:rsidR="004D4058">
              <w:rPr>
                <w:noProof/>
                <w:webHidden/>
              </w:rPr>
              <w:fldChar w:fldCharType="separate"/>
            </w:r>
            <w:r w:rsidR="004D4058">
              <w:rPr>
                <w:noProof/>
                <w:webHidden/>
              </w:rPr>
              <w:t>3</w:t>
            </w:r>
            <w:r w:rsidR="004D4058"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24897512" w:history="1">
            <w:r w:rsidRPr="00AA427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24897513" w:history="1">
            <w:r w:rsidRPr="00AA427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noProof/>
              <w:lang w:eastAsia="en-IE"/>
            </w:rPr>
          </w:pPr>
          <w:hyperlink w:anchor="_Toc424897514" w:history="1">
            <w:r w:rsidRPr="00AA427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24897515" w:history="1">
            <w:r w:rsidRPr="00AA427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report.version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24897516" w:history="1">
            <w:r w:rsidRPr="00AA427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report.device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24897517" w:history="1">
            <w:r w:rsidRPr="00AA427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report.location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24897518" w:history="1">
            <w:r w:rsidRPr="00AA4279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report.STE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24897519" w:history="1">
            <w:r w:rsidRPr="00AA4279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report.STE.boottime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24897520" w:history="1">
            <w:r w:rsidRPr="00AA4279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report.manual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24897521" w:history="1">
            <w:r w:rsidRPr="00AA4279">
              <w:rPr>
                <w:rStyle w:val="Hyperlink"/>
                <w:noProof/>
              </w:rPr>
              <w:t>2.5.1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report.manual.time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24897522" w:history="1">
            <w:r w:rsidRPr="00AA4279">
              <w:rPr>
                <w:rStyle w:val="Hyperlink"/>
                <w:noProof/>
              </w:rPr>
              <w:t>2.5.2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report.manual.actor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24897523" w:history="1">
            <w:r w:rsidRPr="00AA4279">
              <w:rPr>
                <w:rStyle w:val="Hyperlink"/>
                <w:noProof/>
              </w:rPr>
              <w:t>2.5.3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report.manual.weather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24897524" w:history="1">
            <w:r w:rsidRPr="00AA4279">
              <w:rPr>
                <w:rStyle w:val="Hyperlink"/>
                <w:noProof/>
              </w:rPr>
              <w:t>2.5.4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report.manual.survey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24897525" w:history="1">
            <w:r w:rsidRPr="00AA4279">
              <w:rPr>
                <w:rStyle w:val="Hyperlink"/>
                <w:noProof/>
              </w:rPr>
              <w:t>2.5.5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report.manual.comment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noProof/>
              <w:lang w:eastAsia="en-IE"/>
            </w:rPr>
          </w:pPr>
          <w:hyperlink w:anchor="_Toc424897526" w:history="1">
            <w:r w:rsidRPr="00AA427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lang w:eastAsia="en-IE"/>
              </w:rPr>
              <w:tab/>
            </w:r>
            <w:r w:rsidRPr="00AA427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noProof/>
              <w:lang w:eastAsia="en-IE"/>
            </w:rPr>
          </w:pPr>
          <w:hyperlink w:anchor="_Toc424897527" w:history="1">
            <w:r w:rsidRPr="00AA4279">
              <w:rPr>
                <w:rStyle w:val="Hyperlink"/>
                <w:noProof/>
              </w:rPr>
              <w:t>Appendix A – JSON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058" w:rsidRDefault="004D40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noProof/>
              <w:lang w:eastAsia="en-IE"/>
            </w:rPr>
          </w:pPr>
          <w:hyperlink w:anchor="_Toc424897528" w:history="1">
            <w:r w:rsidRPr="00AA4279">
              <w:rPr>
                <w:rStyle w:val="Hyperlink"/>
                <w:noProof/>
              </w:rPr>
              <w:t>Appendix B – Validating against the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CE6" w:rsidRDefault="00751E93">
          <w:r>
            <w:fldChar w:fldCharType="end"/>
          </w:r>
        </w:p>
      </w:sdtContent>
    </w:sdt>
    <w:p w:rsidR="00A4319F" w:rsidRDefault="00A4319F" w:rsidP="004408E1"/>
    <w:p w:rsidR="00002EA3" w:rsidRDefault="008F74B9" w:rsidP="004E5CE6">
      <w:pPr>
        <w:pStyle w:val="Heading1"/>
      </w:pPr>
      <w:bookmarkStart w:id="1" w:name="_Toc424897511"/>
      <w:r>
        <w:lastRenderedPageBreak/>
        <w:t>Introduction</w:t>
      </w:r>
      <w:bookmarkEnd w:id="1"/>
    </w:p>
    <w:p w:rsidR="009724BB" w:rsidRDefault="009724BB" w:rsidP="009724BB">
      <w:r>
        <w:t>This document specifies the format of the JSON reports generated by the Stor</w:t>
      </w:r>
      <w:r w:rsidR="00352243">
        <w:t xml:space="preserve">mTest™ Home Support Application as customised for Sky in the form of the iPad app generally referred to as </w:t>
      </w:r>
      <w:r w:rsidR="00352243" w:rsidRPr="00352243">
        <w:rPr>
          <w:i/>
        </w:rPr>
        <w:t>StormTest in-home Diagnostics</w:t>
      </w:r>
      <w:r w:rsidR="00352243">
        <w:t xml:space="preserve"> (</w:t>
      </w:r>
      <w:proofErr w:type="spellStart"/>
      <w:r w:rsidR="00352243">
        <w:t>SiD</w:t>
      </w:r>
      <w:proofErr w:type="spellEnd"/>
      <w:r w:rsidR="00352243">
        <w:t>).</w:t>
      </w:r>
    </w:p>
    <w:p w:rsidR="004D4058" w:rsidRDefault="004D4058" w:rsidP="009724BB">
      <w:r>
        <w:t xml:space="preserve">The format of the report is described as a JSON schema, which is listed in full in the appendix. The schema is based on the S3 Group Home Support XML schema described in </w:t>
      </w:r>
      <w:r>
        <w:fldChar w:fldCharType="begin"/>
      </w:r>
      <w:r>
        <w:instrText xml:space="preserve"> REF _Ref424897695 \r \h </w:instrText>
      </w:r>
      <w:r>
        <w:fldChar w:fldCharType="separate"/>
      </w:r>
      <w:r>
        <w:t>[1]</w:t>
      </w:r>
      <w:r>
        <w:fldChar w:fldCharType="end"/>
      </w:r>
      <w:r>
        <w:t>.</w:t>
      </w:r>
      <w:r w:rsidR="00B9239D">
        <w:t xml:space="preserve"> Elements of the full schema </w:t>
      </w:r>
      <w:r>
        <w:t xml:space="preserve">that are unused in the </w:t>
      </w:r>
      <w:r w:rsidR="00B9239D">
        <w:t>customisation</w:t>
      </w:r>
      <w:r>
        <w:t xml:space="preserve"> of the </w:t>
      </w:r>
      <w:r w:rsidR="00B9239D">
        <w:t>Home Support app for Sky (</w:t>
      </w:r>
      <w:proofErr w:type="spellStart"/>
      <w:r w:rsidR="00B9239D">
        <w:t>SiD</w:t>
      </w:r>
      <w:proofErr w:type="spellEnd"/>
      <w:r w:rsidR="00B9239D">
        <w:t>) are omitted while preserving its general structure.</w:t>
      </w:r>
    </w:p>
    <w:p w:rsidR="002309B6" w:rsidRDefault="002309B6" w:rsidP="002309B6">
      <w:pPr>
        <w:pStyle w:val="Heading2"/>
      </w:pPr>
      <w:bookmarkStart w:id="2" w:name="_Toc424897512"/>
      <w:r>
        <w:t>Definitions</w:t>
      </w:r>
      <w:r w:rsidR="00CF0956">
        <w:t xml:space="preserve"> and</w:t>
      </w:r>
      <w:r>
        <w:t xml:space="preserve"> Acronyms</w:t>
      </w:r>
      <w:bookmarkEnd w:id="2"/>
    </w:p>
    <w:tbl>
      <w:tblPr>
        <w:tblStyle w:val="S3Table"/>
        <w:tblW w:w="0" w:type="auto"/>
        <w:tblLook w:val="04A0" w:firstRow="1" w:lastRow="0" w:firstColumn="1" w:lastColumn="0" w:noHBand="0" w:noVBand="1"/>
      </w:tblPr>
      <w:tblGrid>
        <w:gridCol w:w="1731"/>
        <w:gridCol w:w="7097"/>
      </w:tblGrid>
      <w:tr w:rsidR="002309B6" w:rsidTr="00CF0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1" w:type="dxa"/>
          </w:tcPr>
          <w:p w:rsidR="002309B6" w:rsidRDefault="00CF0956" w:rsidP="002309B6">
            <w:r>
              <w:t>Acronym</w:t>
            </w:r>
          </w:p>
        </w:tc>
        <w:tc>
          <w:tcPr>
            <w:tcW w:w="7097" w:type="dxa"/>
          </w:tcPr>
          <w:p w:rsidR="002309B6" w:rsidRDefault="00CF0956" w:rsidP="002309B6">
            <w:r>
              <w:t>Description</w:t>
            </w:r>
          </w:p>
        </w:tc>
      </w:tr>
      <w:tr w:rsidR="002309B6" w:rsidTr="00CF0956">
        <w:tc>
          <w:tcPr>
            <w:tcW w:w="1731" w:type="dxa"/>
          </w:tcPr>
          <w:p w:rsidR="002309B6" w:rsidRDefault="00352243" w:rsidP="002309B6">
            <w:r>
              <w:t>JSON</w:t>
            </w:r>
          </w:p>
        </w:tc>
        <w:tc>
          <w:tcPr>
            <w:tcW w:w="7097" w:type="dxa"/>
          </w:tcPr>
          <w:p w:rsidR="002309B6" w:rsidRDefault="00C547E2" w:rsidP="002309B6">
            <w:r>
              <w:t>JavaScript</w:t>
            </w:r>
            <w:r w:rsidR="00352243">
              <w:t xml:space="preserve"> Object Notation</w:t>
            </w:r>
          </w:p>
        </w:tc>
      </w:tr>
      <w:tr w:rsidR="007A78A2" w:rsidTr="00CF0956">
        <w:tc>
          <w:tcPr>
            <w:tcW w:w="1731" w:type="dxa"/>
          </w:tcPr>
          <w:p w:rsidR="007A78A2" w:rsidRDefault="007A78A2" w:rsidP="002309B6">
            <w:r>
              <w:t>SCS</w:t>
            </w:r>
          </w:p>
        </w:tc>
        <w:tc>
          <w:tcPr>
            <w:tcW w:w="7097" w:type="dxa"/>
          </w:tcPr>
          <w:p w:rsidR="007A78A2" w:rsidRDefault="007A78A2" w:rsidP="00CF0956">
            <w:pPr>
              <w:keepNext/>
            </w:pPr>
            <w:r>
              <w:t>Service Centre Software</w:t>
            </w:r>
          </w:p>
        </w:tc>
      </w:tr>
      <w:tr w:rsidR="002309B6" w:rsidTr="00CF0956">
        <w:tc>
          <w:tcPr>
            <w:tcW w:w="1731" w:type="dxa"/>
          </w:tcPr>
          <w:p w:rsidR="002309B6" w:rsidRDefault="00352243" w:rsidP="002309B6">
            <w:proofErr w:type="spellStart"/>
            <w:r>
              <w:t>SiD</w:t>
            </w:r>
            <w:proofErr w:type="spellEnd"/>
          </w:p>
        </w:tc>
        <w:tc>
          <w:tcPr>
            <w:tcW w:w="7097" w:type="dxa"/>
          </w:tcPr>
          <w:p w:rsidR="002309B6" w:rsidRDefault="00352243" w:rsidP="00CF0956">
            <w:pPr>
              <w:keepNext/>
            </w:pPr>
            <w:r>
              <w:t>StormTest in-home Diagnostics</w:t>
            </w:r>
          </w:p>
        </w:tc>
      </w:tr>
      <w:tr w:rsidR="00C547E2" w:rsidTr="00CF0956">
        <w:tc>
          <w:tcPr>
            <w:tcW w:w="1731" w:type="dxa"/>
          </w:tcPr>
          <w:p w:rsidR="00C547E2" w:rsidRDefault="00C547E2" w:rsidP="002309B6">
            <w:r>
              <w:t>STB</w:t>
            </w:r>
          </w:p>
        </w:tc>
        <w:tc>
          <w:tcPr>
            <w:tcW w:w="7097" w:type="dxa"/>
          </w:tcPr>
          <w:p w:rsidR="00C547E2" w:rsidRDefault="00C547E2" w:rsidP="00CF0956">
            <w:pPr>
              <w:keepNext/>
            </w:pPr>
            <w:r>
              <w:t>Set-Top Box</w:t>
            </w:r>
          </w:p>
        </w:tc>
      </w:tr>
    </w:tbl>
    <w:p w:rsidR="002309B6" w:rsidRPr="002309B6" w:rsidRDefault="00CF0956" w:rsidP="00CF0956">
      <w:pPr>
        <w:pStyle w:val="Caption"/>
      </w:pPr>
      <w:r>
        <w:t xml:space="preserve">Table </w:t>
      </w:r>
      <w:fldSimple w:instr=" SEQ Table \* ARABIC ">
        <w:r w:rsidR="003222F1">
          <w:rPr>
            <w:noProof/>
          </w:rPr>
          <w:t>1</w:t>
        </w:r>
      </w:fldSimple>
      <w:r>
        <w:t xml:space="preserve"> – Definitions and Acronyms</w:t>
      </w:r>
    </w:p>
    <w:p w:rsidR="00823628" w:rsidRDefault="002309B6" w:rsidP="004E5CE6">
      <w:pPr>
        <w:pStyle w:val="Heading2"/>
        <w:spacing w:before="480"/>
      </w:pPr>
      <w:bookmarkStart w:id="3" w:name="_Toc424897513"/>
      <w:r>
        <w:t>Revision History</w:t>
      </w:r>
      <w:bookmarkEnd w:id="3"/>
    </w:p>
    <w:tbl>
      <w:tblPr>
        <w:tblStyle w:val="S3Table"/>
        <w:tblW w:w="0" w:type="auto"/>
        <w:tblLook w:val="04A0" w:firstRow="1" w:lastRow="0" w:firstColumn="1" w:lastColumn="0" w:noHBand="0" w:noVBand="1"/>
      </w:tblPr>
      <w:tblGrid>
        <w:gridCol w:w="1474"/>
        <w:gridCol w:w="1349"/>
        <w:gridCol w:w="5985"/>
      </w:tblGrid>
      <w:tr w:rsidR="00C52945" w:rsidTr="00C52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4" w:type="dxa"/>
          </w:tcPr>
          <w:p w:rsidR="00C52945" w:rsidRDefault="00C52945" w:rsidP="002309B6">
            <w:r>
              <w:t>Date</w:t>
            </w:r>
          </w:p>
        </w:tc>
        <w:tc>
          <w:tcPr>
            <w:tcW w:w="1349" w:type="dxa"/>
          </w:tcPr>
          <w:p w:rsidR="00C52945" w:rsidRDefault="00C52945" w:rsidP="002309B6">
            <w:r>
              <w:t>Version</w:t>
            </w:r>
          </w:p>
        </w:tc>
        <w:tc>
          <w:tcPr>
            <w:tcW w:w="5985" w:type="dxa"/>
          </w:tcPr>
          <w:p w:rsidR="00C52945" w:rsidRDefault="00C52945" w:rsidP="002309B6">
            <w:r>
              <w:t>Description</w:t>
            </w:r>
          </w:p>
        </w:tc>
      </w:tr>
      <w:tr w:rsidR="00C52945" w:rsidTr="00C52945">
        <w:tc>
          <w:tcPr>
            <w:tcW w:w="1474" w:type="dxa"/>
          </w:tcPr>
          <w:p w:rsidR="00C52945" w:rsidRDefault="00352243" w:rsidP="002309B6">
            <w:r>
              <w:t>13 July 2015</w:t>
            </w:r>
          </w:p>
        </w:tc>
        <w:tc>
          <w:tcPr>
            <w:tcW w:w="1349" w:type="dxa"/>
          </w:tcPr>
          <w:p w:rsidR="00C52945" w:rsidRDefault="00352243" w:rsidP="002309B6">
            <w:r>
              <w:t>0.1</w:t>
            </w:r>
          </w:p>
        </w:tc>
        <w:tc>
          <w:tcPr>
            <w:tcW w:w="5985" w:type="dxa"/>
          </w:tcPr>
          <w:p w:rsidR="00C52945" w:rsidRDefault="00352243" w:rsidP="002309B6">
            <w:r>
              <w:t>Initial version</w:t>
            </w:r>
          </w:p>
        </w:tc>
      </w:tr>
    </w:tbl>
    <w:p w:rsidR="002309B6" w:rsidRPr="002309B6" w:rsidRDefault="002309B6" w:rsidP="002309B6">
      <w:pPr>
        <w:pStyle w:val="Caption"/>
      </w:pPr>
      <w:r>
        <w:t xml:space="preserve">Table </w:t>
      </w:r>
      <w:fldSimple w:instr=" SEQ Table \* ARABIC ">
        <w:r w:rsidR="003222F1">
          <w:rPr>
            <w:noProof/>
          </w:rPr>
          <w:t>2</w:t>
        </w:r>
      </w:fldSimple>
      <w:r>
        <w:t xml:space="preserve"> - Revision History</w:t>
      </w:r>
    </w:p>
    <w:p w:rsidR="0022422B" w:rsidRDefault="00361F83" w:rsidP="0022422B">
      <w:pPr>
        <w:pStyle w:val="Heading1"/>
      </w:pPr>
      <w:bookmarkStart w:id="4" w:name="_Toc424897514"/>
      <w:proofErr w:type="gramStart"/>
      <w:r>
        <w:lastRenderedPageBreak/>
        <w:t>r</w:t>
      </w:r>
      <w:r w:rsidR="005F5BE5">
        <w:t>eport</w:t>
      </w:r>
      <w:bookmarkEnd w:id="4"/>
      <w:proofErr w:type="gramEnd"/>
    </w:p>
    <w:p w:rsidR="0022422B" w:rsidRDefault="005F5BE5" w:rsidP="0022422B">
      <w:r w:rsidRPr="005F5BE5">
        <w:t xml:space="preserve">Each </w:t>
      </w:r>
      <w:r w:rsidR="00361F83">
        <w:t xml:space="preserve">Home Support </w:t>
      </w:r>
      <w:r w:rsidRPr="005F5BE5">
        <w:t xml:space="preserve">report </w:t>
      </w:r>
      <w:r w:rsidR="00361F83">
        <w:t xml:space="preserve">is </w:t>
      </w:r>
      <w:r w:rsidRPr="005F5BE5">
        <w:t xml:space="preserve">a </w:t>
      </w:r>
      <w:r w:rsidR="00361F83">
        <w:t xml:space="preserve">well-formed </w:t>
      </w:r>
      <w:r w:rsidRPr="005F5BE5">
        <w:t xml:space="preserve">JSON string. The object </w:t>
      </w:r>
      <w:r w:rsidRPr="005F5BE5">
        <w:rPr>
          <w:rFonts w:ascii="Courier New" w:hAnsi="Courier New" w:cs="Courier New"/>
        </w:rPr>
        <w:t>report</w:t>
      </w:r>
      <w:r w:rsidRPr="005F5BE5">
        <w:t xml:space="preserve"> is the top-level entity in the JSON structure</w:t>
      </w:r>
      <w:r w:rsidR="00361F83">
        <w:t xml:space="preserve"> contained in the string</w:t>
      </w:r>
      <w:r w:rsidRPr="005F5BE5">
        <w:t>.</w:t>
      </w:r>
      <w:r>
        <w:t xml:space="preserve"> Th</w:t>
      </w:r>
      <w:r w:rsidR="0027101E">
        <w:t>is</w:t>
      </w:r>
      <w:r>
        <w:t xml:space="preserve"> object contain</w:t>
      </w:r>
      <w:r w:rsidR="00361F83">
        <w:t>s</w:t>
      </w:r>
      <w:r>
        <w:t xml:space="preserve"> the following members, all of which </w:t>
      </w:r>
      <w:r w:rsidR="00361F83">
        <w:t>must</w:t>
      </w:r>
      <w:r>
        <w:t xml:space="preserve"> be present:</w:t>
      </w:r>
    </w:p>
    <w:p w:rsidR="005F5BE5" w:rsidRPr="005F5BE5" w:rsidRDefault="005F5BE5" w:rsidP="005F5BE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5F5BE5">
        <w:rPr>
          <w:rFonts w:ascii="Courier New" w:hAnsi="Courier New" w:cs="Courier New"/>
        </w:rPr>
        <w:t>version</w:t>
      </w:r>
      <w:proofErr w:type="gramEnd"/>
    </w:p>
    <w:p w:rsidR="005F5BE5" w:rsidRPr="005F5BE5" w:rsidRDefault="005F5BE5" w:rsidP="005F5BE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5F5BE5">
        <w:rPr>
          <w:rFonts w:ascii="Courier New" w:hAnsi="Courier New" w:cs="Courier New"/>
        </w:rPr>
        <w:t>device</w:t>
      </w:r>
      <w:proofErr w:type="gramEnd"/>
    </w:p>
    <w:p w:rsidR="005F5BE5" w:rsidRPr="005F5BE5" w:rsidRDefault="005F5BE5" w:rsidP="005F5BE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5F5BE5">
        <w:rPr>
          <w:rFonts w:ascii="Courier New" w:hAnsi="Courier New" w:cs="Courier New"/>
        </w:rPr>
        <w:t>location</w:t>
      </w:r>
      <w:proofErr w:type="gramEnd"/>
    </w:p>
    <w:p w:rsidR="005F5BE5" w:rsidRPr="005F5BE5" w:rsidRDefault="005F5BE5" w:rsidP="005F5BE5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5F5BE5">
        <w:rPr>
          <w:rFonts w:ascii="Courier New" w:hAnsi="Courier New" w:cs="Courier New"/>
        </w:rPr>
        <w:t>ste</w:t>
      </w:r>
      <w:proofErr w:type="spellEnd"/>
      <w:proofErr w:type="gramEnd"/>
    </w:p>
    <w:p w:rsidR="005F5BE5" w:rsidRDefault="005F5BE5" w:rsidP="005F5BE5">
      <w:pPr>
        <w:pStyle w:val="NoSpacing"/>
        <w:ind w:left="720"/>
      </w:pPr>
      <w:proofErr w:type="gramStart"/>
      <w:r w:rsidRPr="005F5BE5">
        <w:rPr>
          <w:rFonts w:ascii="Courier New" w:hAnsi="Courier New" w:cs="Courier New"/>
        </w:rPr>
        <w:t>manual</w:t>
      </w:r>
      <w:proofErr w:type="gramEnd"/>
    </w:p>
    <w:p w:rsidR="0022422B" w:rsidRDefault="005F5BE5" w:rsidP="00DB4052">
      <w:pPr>
        <w:pStyle w:val="Heading2"/>
      </w:pPr>
      <w:bookmarkStart w:id="5" w:name="_Toc424897515"/>
      <w:proofErr w:type="spellStart"/>
      <w:r>
        <w:t>report.version</w:t>
      </w:r>
      <w:bookmarkEnd w:id="5"/>
      <w:proofErr w:type="spellEnd"/>
    </w:p>
    <w:p w:rsidR="0022422B" w:rsidRDefault="00704B34" w:rsidP="0022422B">
      <w:r>
        <w:t>This member records the version number of the StormTest Embedded schema used in generating th</w:t>
      </w:r>
      <w:r w:rsidR="00C547E2">
        <w:t xml:space="preserve">is report and is typically in A.B format where </w:t>
      </w:r>
      <w:r>
        <w:t>A represents the major version number</w:t>
      </w:r>
      <w:r w:rsidR="00C547E2">
        <w:t xml:space="preserve"> and </w:t>
      </w:r>
      <w:r>
        <w:t>B the minor version number.</w:t>
      </w:r>
      <w:r w:rsidR="001F531D">
        <w:t xml:space="preserve"> The value is of type </w:t>
      </w:r>
      <w:r w:rsidR="001F531D" w:rsidRPr="001F531D">
        <w:rPr>
          <w:rFonts w:ascii="Courier New" w:hAnsi="Courier New" w:cs="Courier New"/>
        </w:rPr>
        <w:t>string</w:t>
      </w:r>
      <w:r w:rsidR="001F531D">
        <w:t>.</w:t>
      </w:r>
    </w:p>
    <w:p w:rsidR="001822A8" w:rsidRDefault="001822A8" w:rsidP="0022422B">
      <w:r w:rsidRPr="001822A8">
        <w:rPr>
          <w:rStyle w:val="Emphasis"/>
        </w:rPr>
        <w:t>Example</w:t>
      </w:r>
      <w:r>
        <w:t>:</w:t>
      </w:r>
    </w:p>
    <w:p w:rsidR="001822A8" w:rsidRDefault="001822A8" w:rsidP="001822A8">
      <w:pPr>
        <w:pStyle w:val="Code"/>
      </w:pPr>
      <w:r>
        <w:t>"version": "0.1"</w:t>
      </w:r>
    </w:p>
    <w:p w:rsidR="001822A8" w:rsidRDefault="001822A8" w:rsidP="001822A8">
      <w:r>
        <w:t xml:space="preserve">In the current version of the app, this member always has the value </w:t>
      </w:r>
      <w:r w:rsidRPr="00704B34">
        <w:rPr>
          <w:rFonts w:ascii="Courier New" w:hAnsi="Courier New" w:cs="Courier New"/>
        </w:rPr>
        <w:t>“0.1”</w:t>
      </w:r>
      <w:r>
        <w:t>.</w:t>
      </w:r>
    </w:p>
    <w:p w:rsidR="00704B34" w:rsidRDefault="00704B34" w:rsidP="00704B34">
      <w:pPr>
        <w:pStyle w:val="Heading2"/>
      </w:pPr>
      <w:bookmarkStart w:id="6" w:name="_Toc424897516"/>
      <w:proofErr w:type="spellStart"/>
      <w:r>
        <w:t>report.device</w:t>
      </w:r>
      <w:bookmarkEnd w:id="6"/>
      <w:proofErr w:type="spellEnd"/>
    </w:p>
    <w:p w:rsidR="00704B34" w:rsidRDefault="000146CC" w:rsidP="0022422B">
      <w:r>
        <w:t xml:space="preserve">This </w:t>
      </w:r>
      <w:r w:rsidR="00C53B06">
        <w:t>object</w:t>
      </w:r>
      <w:r>
        <w:t xml:space="preserve"> describes the STB device that was under test while the report was generated. It has the following members.</w:t>
      </w:r>
    </w:p>
    <w:tbl>
      <w:tblPr>
        <w:tblStyle w:val="S3Table"/>
        <w:tblW w:w="8926" w:type="dxa"/>
        <w:tblLook w:val="04A0" w:firstRow="1" w:lastRow="0" w:firstColumn="1" w:lastColumn="0" w:noHBand="0" w:noVBand="1"/>
      </w:tblPr>
      <w:tblGrid>
        <w:gridCol w:w="1980"/>
        <w:gridCol w:w="1302"/>
        <w:gridCol w:w="1391"/>
        <w:gridCol w:w="4253"/>
      </w:tblGrid>
      <w:tr w:rsidR="009E276D" w:rsidTr="009E2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vAlign w:val="center"/>
          </w:tcPr>
          <w:p w:rsidR="009E276D" w:rsidRDefault="009E276D" w:rsidP="009E276D">
            <w:pPr>
              <w:jc w:val="left"/>
            </w:pPr>
            <w:r>
              <w:t>Name</w:t>
            </w:r>
          </w:p>
        </w:tc>
        <w:tc>
          <w:tcPr>
            <w:tcW w:w="1302" w:type="dxa"/>
            <w:vAlign w:val="center"/>
          </w:tcPr>
          <w:p w:rsidR="009E276D" w:rsidRDefault="009E276D" w:rsidP="009E276D">
            <w:pPr>
              <w:jc w:val="center"/>
            </w:pPr>
            <w:r>
              <w:t>Value type</w:t>
            </w:r>
          </w:p>
        </w:tc>
        <w:tc>
          <w:tcPr>
            <w:tcW w:w="1391" w:type="dxa"/>
            <w:vAlign w:val="center"/>
          </w:tcPr>
          <w:p w:rsidR="009E276D" w:rsidRDefault="009E276D" w:rsidP="009E276D">
            <w:pPr>
              <w:jc w:val="center"/>
            </w:pPr>
            <w:r>
              <w:t>Mandatory</w:t>
            </w:r>
          </w:p>
        </w:tc>
        <w:tc>
          <w:tcPr>
            <w:tcW w:w="4253" w:type="dxa"/>
            <w:vAlign w:val="center"/>
          </w:tcPr>
          <w:p w:rsidR="009E276D" w:rsidRDefault="009E276D" w:rsidP="009E276D">
            <w:pPr>
              <w:jc w:val="left"/>
            </w:pPr>
            <w:r>
              <w:t>Description</w:t>
            </w:r>
          </w:p>
        </w:tc>
      </w:tr>
      <w:tr w:rsidR="009E276D" w:rsidTr="009E276D">
        <w:tc>
          <w:tcPr>
            <w:tcW w:w="1980" w:type="dxa"/>
            <w:vAlign w:val="center"/>
          </w:tcPr>
          <w:p w:rsidR="009E276D" w:rsidRPr="000146CC" w:rsidRDefault="009E276D" w:rsidP="009E276D">
            <w:pPr>
              <w:jc w:val="left"/>
              <w:rPr>
                <w:rFonts w:ascii="Courier New" w:hAnsi="Courier New" w:cs="Courier New"/>
              </w:rPr>
            </w:pPr>
            <w:r w:rsidRPr="000146CC">
              <w:rPr>
                <w:rFonts w:ascii="Courier New" w:hAnsi="Courier New" w:cs="Courier New"/>
              </w:rPr>
              <w:t>manufacturer</w:t>
            </w:r>
          </w:p>
        </w:tc>
        <w:tc>
          <w:tcPr>
            <w:tcW w:w="1302" w:type="dxa"/>
            <w:vAlign w:val="center"/>
          </w:tcPr>
          <w:p w:rsidR="009E276D" w:rsidRPr="000146CC" w:rsidRDefault="009E276D" w:rsidP="009E276D">
            <w:pPr>
              <w:jc w:val="center"/>
              <w:rPr>
                <w:rFonts w:ascii="Courier New" w:hAnsi="Courier New" w:cs="Courier New"/>
              </w:rPr>
            </w:pPr>
            <w:r w:rsidRPr="000146C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391" w:type="dxa"/>
            <w:vAlign w:val="center"/>
          </w:tcPr>
          <w:p w:rsidR="009E276D" w:rsidRPr="000146CC" w:rsidRDefault="009E276D" w:rsidP="009E276D">
            <w:pPr>
              <w:jc w:val="center"/>
            </w:pPr>
            <w:r>
              <w:t>Y</w:t>
            </w:r>
          </w:p>
        </w:tc>
        <w:tc>
          <w:tcPr>
            <w:tcW w:w="4253" w:type="dxa"/>
            <w:vAlign w:val="center"/>
          </w:tcPr>
          <w:p w:rsidR="009E276D" w:rsidRDefault="009E276D" w:rsidP="009E276D">
            <w:pPr>
              <w:jc w:val="left"/>
            </w:pPr>
            <w:r>
              <w:t>The manufacturer of the device</w:t>
            </w:r>
          </w:p>
        </w:tc>
      </w:tr>
      <w:tr w:rsidR="009E276D" w:rsidTr="009E276D">
        <w:tc>
          <w:tcPr>
            <w:tcW w:w="1980" w:type="dxa"/>
            <w:vAlign w:val="center"/>
          </w:tcPr>
          <w:p w:rsidR="009E276D" w:rsidRPr="000146CC" w:rsidRDefault="009E276D" w:rsidP="009E276D">
            <w:pPr>
              <w:jc w:val="left"/>
              <w:rPr>
                <w:rFonts w:ascii="Courier New" w:hAnsi="Courier New" w:cs="Courier New"/>
              </w:rPr>
            </w:pPr>
            <w:r w:rsidRPr="000146CC">
              <w:rPr>
                <w:rFonts w:ascii="Courier New" w:hAnsi="Courier New" w:cs="Courier New"/>
              </w:rPr>
              <w:t>model</w:t>
            </w:r>
          </w:p>
        </w:tc>
        <w:tc>
          <w:tcPr>
            <w:tcW w:w="1302" w:type="dxa"/>
            <w:vAlign w:val="center"/>
          </w:tcPr>
          <w:p w:rsidR="009E276D" w:rsidRPr="000146CC" w:rsidRDefault="009E276D" w:rsidP="009E276D">
            <w:pPr>
              <w:jc w:val="center"/>
              <w:rPr>
                <w:rFonts w:ascii="Courier New" w:hAnsi="Courier New" w:cs="Courier New"/>
              </w:rPr>
            </w:pPr>
            <w:r w:rsidRPr="000146C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391" w:type="dxa"/>
            <w:vAlign w:val="center"/>
          </w:tcPr>
          <w:p w:rsidR="009E276D" w:rsidRPr="000146CC" w:rsidRDefault="009E276D" w:rsidP="009E276D">
            <w:pPr>
              <w:jc w:val="center"/>
            </w:pPr>
            <w:r>
              <w:t>Y</w:t>
            </w:r>
          </w:p>
        </w:tc>
        <w:tc>
          <w:tcPr>
            <w:tcW w:w="4253" w:type="dxa"/>
            <w:vAlign w:val="center"/>
          </w:tcPr>
          <w:p w:rsidR="009E276D" w:rsidRDefault="009E276D" w:rsidP="009E276D">
            <w:pPr>
              <w:jc w:val="left"/>
            </w:pPr>
            <w:r>
              <w:t>The model type of the device</w:t>
            </w:r>
          </w:p>
        </w:tc>
      </w:tr>
      <w:tr w:rsidR="009E276D" w:rsidTr="009E276D">
        <w:tc>
          <w:tcPr>
            <w:tcW w:w="1980" w:type="dxa"/>
            <w:vAlign w:val="center"/>
          </w:tcPr>
          <w:p w:rsidR="009E276D" w:rsidRPr="000146CC" w:rsidRDefault="009E276D" w:rsidP="009E276D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0146CC">
              <w:rPr>
                <w:rFonts w:ascii="Courier New" w:hAnsi="Courier New" w:cs="Courier New"/>
              </w:rPr>
              <w:t>guid</w:t>
            </w:r>
            <w:proofErr w:type="spellEnd"/>
          </w:p>
        </w:tc>
        <w:tc>
          <w:tcPr>
            <w:tcW w:w="1302" w:type="dxa"/>
            <w:vAlign w:val="center"/>
          </w:tcPr>
          <w:p w:rsidR="009E276D" w:rsidRPr="000146CC" w:rsidRDefault="009E276D" w:rsidP="009E276D">
            <w:pPr>
              <w:jc w:val="center"/>
              <w:rPr>
                <w:rFonts w:ascii="Courier New" w:hAnsi="Courier New" w:cs="Courier New"/>
              </w:rPr>
            </w:pPr>
            <w:r w:rsidRPr="000146C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391" w:type="dxa"/>
            <w:vAlign w:val="center"/>
          </w:tcPr>
          <w:p w:rsidR="009E276D" w:rsidRPr="000146CC" w:rsidRDefault="009E276D" w:rsidP="009E276D">
            <w:pPr>
              <w:jc w:val="center"/>
            </w:pPr>
            <w:r>
              <w:t>Y</w:t>
            </w:r>
          </w:p>
        </w:tc>
        <w:tc>
          <w:tcPr>
            <w:tcW w:w="4253" w:type="dxa"/>
            <w:vAlign w:val="center"/>
          </w:tcPr>
          <w:p w:rsidR="009E276D" w:rsidRDefault="009E276D" w:rsidP="009E276D">
            <w:pPr>
              <w:jc w:val="left"/>
            </w:pPr>
            <w:r>
              <w:t>The NDS serial number of the device (16 hex characters)</w:t>
            </w:r>
          </w:p>
        </w:tc>
      </w:tr>
      <w:tr w:rsidR="009E276D" w:rsidTr="009E276D">
        <w:tc>
          <w:tcPr>
            <w:tcW w:w="1980" w:type="dxa"/>
            <w:vAlign w:val="center"/>
          </w:tcPr>
          <w:p w:rsidR="009E276D" w:rsidRPr="000146CC" w:rsidRDefault="009E276D" w:rsidP="009E276D">
            <w:pPr>
              <w:jc w:val="left"/>
              <w:rPr>
                <w:rFonts w:ascii="Courier New" w:hAnsi="Courier New" w:cs="Courier New"/>
              </w:rPr>
            </w:pPr>
            <w:r w:rsidRPr="000146CC">
              <w:rPr>
                <w:rFonts w:ascii="Courier New" w:hAnsi="Courier New" w:cs="Courier New"/>
              </w:rPr>
              <w:t>software</w:t>
            </w:r>
          </w:p>
        </w:tc>
        <w:tc>
          <w:tcPr>
            <w:tcW w:w="1302" w:type="dxa"/>
            <w:vAlign w:val="center"/>
          </w:tcPr>
          <w:p w:rsidR="009E276D" w:rsidRPr="000146CC" w:rsidRDefault="009E276D" w:rsidP="009E276D">
            <w:pPr>
              <w:jc w:val="center"/>
              <w:rPr>
                <w:rFonts w:ascii="Courier New" w:hAnsi="Courier New" w:cs="Courier New"/>
              </w:rPr>
            </w:pPr>
            <w:r w:rsidRPr="000146C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391" w:type="dxa"/>
            <w:vAlign w:val="center"/>
          </w:tcPr>
          <w:p w:rsidR="009E276D" w:rsidRPr="000146CC" w:rsidRDefault="009E276D" w:rsidP="009E276D">
            <w:pPr>
              <w:jc w:val="center"/>
            </w:pPr>
            <w:r>
              <w:t>N</w:t>
            </w:r>
          </w:p>
        </w:tc>
        <w:tc>
          <w:tcPr>
            <w:tcW w:w="4253" w:type="dxa"/>
            <w:vAlign w:val="center"/>
          </w:tcPr>
          <w:p w:rsidR="009E276D" w:rsidRDefault="009E276D" w:rsidP="009E276D">
            <w:pPr>
              <w:jc w:val="left"/>
            </w:pPr>
            <w:r>
              <w:t>The build version of the software running on the device</w:t>
            </w:r>
          </w:p>
        </w:tc>
      </w:tr>
    </w:tbl>
    <w:p w:rsidR="000146CC" w:rsidRDefault="000146CC" w:rsidP="0022422B"/>
    <w:p w:rsidR="008F4C79" w:rsidRPr="001822A8" w:rsidRDefault="008F4C79" w:rsidP="0022422B">
      <w:pPr>
        <w:rPr>
          <w:rStyle w:val="Emphasis"/>
        </w:rPr>
      </w:pPr>
      <w:r w:rsidRPr="001822A8">
        <w:rPr>
          <w:rStyle w:val="Emphasis"/>
        </w:rPr>
        <w:t>Example:</w:t>
      </w:r>
    </w:p>
    <w:p w:rsidR="008F4C79" w:rsidRDefault="001822A8" w:rsidP="00714CC9">
      <w:pPr>
        <w:pStyle w:val="Code"/>
      </w:pPr>
      <w:r>
        <w:t>"device"</w:t>
      </w:r>
      <w:r w:rsidR="008F4C79">
        <w:t>: {</w:t>
      </w:r>
    </w:p>
    <w:p w:rsidR="008F4C79" w:rsidRDefault="001822A8" w:rsidP="00714CC9">
      <w:pPr>
        <w:pStyle w:val="Code"/>
      </w:pPr>
      <w:r>
        <w:t xml:space="preserve">  "manufacturer"</w:t>
      </w:r>
      <w:r w:rsidR="008F4C79">
        <w:t>: "Sky",</w:t>
      </w:r>
    </w:p>
    <w:p w:rsidR="008F4C79" w:rsidRDefault="001822A8" w:rsidP="00714CC9">
      <w:pPr>
        <w:pStyle w:val="Code"/>
      </w:pPr>
      <w:r>
        <w:t xml:space="preserve">  "guid"</w:t>
      </w:r>
      <w:r w:rsidR="008F4C79">
        <w:t>: "4F310C0375099128",</w:t>
      </w:r>
    </w:p>
    <w:p w:rsidR="008F4C79" w:rsidRDefault="001822A8" w:rsidP="00714CC9">
      <w:pPr>
        <w:pStyle w:val="Code"/>
      </w:pPr>
      <w:r>
        <w:t xml:space="preserve">  "software"</w:t>
      </w:r>
      <w:r w:rsidR="008F4C79">
        <w:t>: "R010.070.58.17P (4n1p6hl)",</w:t>
      </w:r>
    </w:p>
    <w:p w:rsidR="008F4C79" w:rsidRDefault="001822A8" w:rsidP="00714CC9">
      <w:pPr>
        <w:pStyle w:val="Code"/>
      </w:pPr>
      <w:r>
        <w:t xml:space="preserve">  "model"</w:t>
      </w:r>
      <w:r w:rsidR="008F4C79">
        <w:t>: "DRX890"</w:t>
      </w:r>
    </w:p>
    <w:p w:rsidR="008F4C79" w:rsidRDefault="008F4C79" w:rsidP="00714CC9">
      <w:pPr>
        <w:pStyle w:val="Code"/>
      </w:pPr>
      <w:r>
        <w:t>}</w:t>
      </w:r>
    </w:p>
    <w:p w:rsidR="001F531D" w:rsidRDefault="001822A8" w:rsidP="001822A8">
      <w:pPr>
        <w:pStyle w:val="Heading2"/>
      </w:pPr>
      <w:bookmarkStart w:id="7" w:name="_Toc424897517"/>
      <w:proofErr w:type="spellStart"/>
      <w:r>
        <w:t>report.location</w:t>
      </w:r>
      <w:bookmarkEnd w:id="7"/>
      <w:proofErr w:type="spellEnd"/>
    </w:p>
    <w:p w:rsidR="0004286D" w:rsidRDefault="0004286D" w:rsidP="0004286D">
      <w:r>
        <w:t xml:space="preserve">This object describes the location of the (iPad) device running the </w:t>
      </w:r>
      <w:r w:rsidR="00933EEC">
        <w:t xml:space="preserve">app which generated the report. It has two members, both of type </w:t>
      </w:r>
      <w:proofErr w:type="spellStart"/>
      <w:r w:rsidR="007A78A2">
        <w:rPr>
          <w:rFonts w:ascii="Courier New" w:hAnsi="Courier New" w:cs="Courier New"/>
        </w:rPr>
        <w:t>int</w:t>
      </w:r>
      <w:proofErr w:type="spellEnd"/>
      <w:r w:rsidR="00933EEC">
        <w:t>, which indicate the longitude and latitude of the location.</w:t>
      </w:r>
    </w:p>
    <w:p w:rsidR="00933EEC" w:rsidRDefault="00933EEC" w:rsidP="0004286D">
      <w:r w:rsidRPr="00933EEC">
        <w:rPr>
          <w:rStyle w:val="Emphasis"/>
        </w:rPr>
        <w:lastRenderedPageBreak/>
        <w:t>Example</w:t>
      </w:r>
      <w:r>
        <w:t>:</w:t>
      </w:r>
    </w:p>
    <w:p w:rsidR="00933EEC" w:rsidRDefault="00933EEC" w:rsidP="00933EEC">
      <w:pPr>
        <w:pStyle w:val="Code"/>
      </w:pPr>
      <w:r>
        <w:t>"location": {</w:t>
      </w:r>
    </w:p>
    <w:p w:rsidR="00933EEC" w:rsidRDefault="00933EEC" w:rsidP="00933EEC">
      <w:pPr>
        <w:pStyle w:val="Code"/>
      </w:pPr>
      <w:r>
        <w:t xml:space="preserve">  "longitude": -6.19757461400738,</w:t>
      </w:r>
    </w:p>
    <w:p w:rsidR="00933EEC" w:rsidRDefault="00933EEC" w:rsidP="00933EEC">
      <w:pPr>
        <w:pStyle w:val="Code"/>
      </w:pPr>
      <w:r>
        <w:t xml:space="preserve">  "latitude": 53.26736328082857</w:t>
      </w:r>
    </w:p>
    <w:p w:rsidR="00933EEC" w:rsidRDefault="00933EEC" w:rsidP="00933EEC">
      <w:pPr>
        <w:pStyle w:val="Code"/>
      </w:pPr>
      <w:r>
        <w:t>}</w:t>
      </w:r>
    </w:p>
    <w:p w:rsidR="00933EEC" w:rsidRDefault="00933EEC" w:rsidP="00933EEC">
      <w:r>
        <w:t xml:space="preserve">In the case where the location is unavailable or unknown, the value </w:t>
      </w:r>
      <w:r w:rsidR="00F32350">
        <w:t>is</w:t>
      </w:r>
      <w:r>
        <w:t xml:space="preserve"> the JavaScript primitive value </w:t>
      </w:r>
      <w:r w:rsidRPr="00933EEC">
        <w:rPr>
          <w:rFonts w:ascii="Courier New" w:hAnsi="Courier New" w:cs="Courier New"/>
        </w:rPr>
        <w:t>null</w:t>
      </w:r>
      <w:r>
        <w:t>, thus:</w:t>
      </w:r>
    </w:p>
    <w:p w:rsidR="00933EEC" w:rsidRDefault="00933EEC" w:rsidP="00933EEC">
      <w:pPr>
        <w:pStyle w:val="Code"/>
      </w:pPr>
      <w:r>
        <w:t>"location": null</w:t>
      </w:r>
    </w:p>
    <w:p w:rsidR="001822A8" w:rsidRDefault="001822A8" w:rsidP="001822A8">
      <w:pPr>
        <w:pStyle w:val="Heading2"/>
      </w:pPr>
      <w:bookmarkStart w:id="8" w:name="_Toc424897518"/>
      <w:proofErr w:type="spellStart"/>
      <w:r>
        <w:t>report.</w:t>
      </w:r>
      <w:r w:rsidR="00D440C3">
        <w:t>STE</w:t>
      </w:r>
      <w:bookmarkEnd w:id="8"/>
      <w:proofErr w:type="spellEnd"/>
    </w:p>
    <w:p w:rsidR="00D01158" w:rsidRDefault="008D3E49" w:rsidP="00D01158">
      <w:r>
        <w:t xml:space="preserve">This object contains the </w:t>
      </w:r>
      <w:r w:rsidR="00D440C3">
        <w:t>details of the diagnostic tests that were run in the generation of this report. There are a number of subordinate objects contained within it, each of which is discussed in the f</w:t>
      </w:r>
      <w:r w:rsidR="00C32E5E">
        <w:t>ollowing sections.</w:t>
      </w:r>
    </w:p>
    <w:p w:rsidR="00D440C3" w:rsidRDefault="00D440C3" w:rsidP="00D01158">
      <w:r w:rsidRPr="00D440C3">
        <w:rPr>
          <w:rStyle w:val="Emphasis"/>
        </w:rPr>
        <w:t>Example</w:t>
      </w:r>
      <w:r w:rsidR="00C32E5E">
        <w:rPr>
          <w:rStyle w:val="Emphasis"/>
        </w:rPr>
        <w:t xml:space="preserve"> of the full STE object</w:t>
      </w:r>
      <w:r>
        <w:t>:</w:t>
      </w:r>
    </w:p>
    <w:p w:rsidR="00D01158" w:rsidRDefault="008D3E49" w:rsidP="00D01158">
      <w:pPr>
        <w:pStyle w:val="Code"/>
      </w:pPr>
      <w:r>
        <w:t>"STE"</w:t>
      </w:r>
      <w:r w:rsidR="00D01158">
        <w:t>: {</w:t>
      </w:r>
    </w:p>
    <w:p w:rsidR="00D01158" w:rsidRDefault="00D01158" w:rsidP="00D01158">
      <w:pPr>
        <w:pStyle w:val="Code"/>
      </w:pPr>
      <w:r>
        <w:t xml:space="preserve">  "boottime": {</w:t>
      </w:r>
    </w:p>
    <w:p w:rsidR="00D01158" w:rsidRDefault="00D01158" w:rsidP="00D01158">
      <w:pPr>
        <w:pStyle w:val="Code"/>
      </w:pPr>
      <w:r>
        <w:t xml:space="preserve">    "diagnostics": {</w:t>
      </w:r>
    </w:p>
    <w:p w:rsidR="00D01158" w:rsidRDefault="00D01158" w:rsidP="00D01158">
      <w:pPr>
        <w:pStyle w:val="Code"/>
      </w:pPr>
      <w:r>
        <w:t xml:space="preserve">      "test": [{</w:t>
      </w:r>
    </w:p>
    <w:p w:rsidR="00D01158" w:rsidRDefault="00D01158" w:rsidP="00D01158">
      <w:pPr>
        <w:pStyle w:val="Code"/>
      </w:pPr>
      <w:r>
        <w:t xml:space="preserve">          "summary": {</w:t>
      </w:r>
    </w:p>
    <w:p w:rsidR="00D01158" w:rsidRDefault="00D01158" w:rsidP="00D01158">
      <w:pPr>
        <w:pStyle w:val="Code"/>
      </w:pPr>
      <w:r>
        <w:t xml:space="preserve">            "id": "VER_SCS",</w:t>
      </w:r>
    </w:p>
    <w:p w:rsidR="00D01158" w:rsidRDefault="00D01158" w:rsidP="00D01158">
      <w:pPr>
        <w:pStyle w:val="Code"/>
      </w:pPr>
      <w:r>
        <w:t xml:space="preserve">            "name": "VER_SCS",</w:t>
      </w:r>
    </w:p>
    <w:p w:rsidR="00D01158" w:rsidRDefault="00D01158" w:rsidP="00D01158">
      <w:pPr>
        <w:pStyle w:val="Code"/>
      </w:pPr>
      <w:r>
        <w:t xml:space="preserve">            "description": ""</w:t>
      </w:r>
    </w:p>
    <w:p w:rsidR="00D01158" w:rsidRDefault="00D01158" w:rsidP="00D01158">
      <w:pPr>
        <w:pStyle w:val="Code"/>
      </w:pPr>
      <w:r>
        <w:t xml:space="preserve">          },</w:t>
      </w:r>
    </w:p>
    <w:p w:rsidR="00D01158" w:rsidRDefault="00D01158" w:rsidP="00D01158">
      <w:pPr>
        <w:pStyle w:val="Code"/>
      </w:pPr>
      <w:r>
        <w:t xml:space="preserve">          "time": {</w:t>
      </w:r>
    </w:p>
    <w:p w:rsidR="00D01158" w:rsidRDefault="00D01158" w:rsidP="00D01158">
      <w:pPr>
        <w:pStyle w:val="Code"/>
      </w:pPr>
      <w:r>
        <w:t xml:space="preserve">            "realTime": {</w:t>
      </w:r>
    </w:p>
    <w:p w:rsidR="00D01158" w:rsidRDefault="00D01158" w:rsidP="00D01158">
      <w:pPr>
        <w:pStyle w:val="Code"/>
      </w:pPr>
      <w:r>
        <w:t xml:space="preserve">              "startTime": 1434103513,</w:t>
      </w:r>
    </w:p>
    <w:p w:rsidR="00D01158" w:rsidRDefault="00D01158" w:rsidP="00D01158">
      <w:pPr>
        <w:pStyle w:val="Code"/>
      </w:pPr>
      <w:r>
        <w:t xml:space="preserve">              "duration": 0</w:t>
      </w:r>
    </w:p>
    <w:p w:rsidR="00D01158" w:rsidRDefault="00D01158" w:rsidP="00D01158">
      <w:pPr>
        <w:pStyle w:val="Code"/>
      </w:pPr>
      <w:r>
        <w:t xml:space="preserve">            }</w:t>
      </w:r>
    </w:p>
    <w:p w:rsidR="00D01158" w:rsidRDefault="00D01158" w:rsidP="00D01158">
      <w:pPr>
        <w:pStyle w:val="Code"/>
      </w:pPr>
      <w:r>
        <w:t xml:space="preserve">          },</w:t>
      </w:r>
    </w:p>
    <w:p w:rsidR="00D01158" w:rsidRDefault="00D01158" w:rsidP="00D01158">
      <w:pPr>
        <w:pStyle w:val="Code"/>
      </w:pPr>
      <w:r>
        <w:t xml:space="preserve">          "parameters": {</w:t>
      </w:r>
    </w:p>
    <w:p w:rsidR="00D01158" w:rsidRDefault="00D01158" w:rsidP="00D01158">
      <w:pPr>
        <w:pStyle w:val="Code"/>
      </w:pPr>
      <w:r>
        <w:t xml:space="preserve">            "param": []</w:t>
      </w:r>
    </w:p>
    <w:p w:rsidR="00D01158" w:rsidRDefault="00D01158" w:rsidP="00D01158">
      <w:pPr>
        <w:pStyle w:val="Code"/>
      </w:pPr>
      <w:r>
        <w:t xml:space="preserve">          },</w:t>
      </w:r>
    </w:p>
    <w:p w:rsidR="00D01158" w:rsidRDefault="00D01158" w:rsidP="00D01158">
      <w:pPr>
        <w:pStyle w:val="Code"/>
      </w:pPr>
      <w:r>
        <w:t xml:space="preserve">          "result": {</w:t>
      </w:r>
    </w:p>
    <w:p w:rsidR="00D01158" w:rsidRDefault="00D01158" w:rsidP="00D01158">
      <w:pPr>
        <w:pStyle w:val="Code"/>
      </w:pPr>
      <w:r>
        <w:t xml:space="preserve">            "returnData": {</w:t>
      </w:r>
    </w:p>
    <w:p w:rsidR="00D01158" w:rsidRDefault="00D01158" w:rsidP="00D01158">
      <w:pPr>
        <w:pStyle w:val="Code"/>
      </w:pPr>
      <w:r>
        <w:t xml:space="preserve">              "data": [{</w:t>
      </w:r>
    </w:p>
    <w:p w:rsidR="00D01158" w:rsidRDefault="00D01158" w:rsidP="00D01158">
      <w:pPr>
        <w:pStyle w:val="Code"/>
      </w:pPr>
      <w:r>
        <w:t xml:space="preserve">                  "name": "ver",</w:t>
      </w:r>
    </w:p>
    <w:p w:rsidR="00D01158" w:rsidRDefault="00D01158" w:rsidP="00D01158">
      <w:pPr>
        <w:pStyle w:val="Code"/>
      </w:pPr>
      <w:r>
        <w:t xml:space="preserve">                  "value": {</w:t>
      </w:r>
    </w:p>
    <w:p w:rsidR="00D01158" w:rsidRDefault="00D01158" w:rsidP="00D01158">
      <w:pPr>
        <w:pStyle w:val="Code"/>
      </w:pPr>
      <w:r>
        <w:t xml:space="preserve">                    "String": "01.11.0114"</w:t>
      </w:r>
    </w:p>
    <w:p w:rsidR="00D01158" w:rsidRDefault="00D01158" w:rsidP="00D01158">
      <w:pPr>
        <w:pStyle w:val="Code"/>
      </w:pPr>
      <w:r>
        <w:t xml:space="preserve">                  }</w:t>
      </w:r>
    </w:p>
    <w:p w:rsidR="00D01158" w:rsidRDefault="00D01158" w:rsidP="00D01158">
      <w:pPr>
        <w:pStyle w:val="Code"/>
      </w:pPr>
      <w:r>
        <w:t xml:space="preserve">                }</w:t>
      </w:r>
    </w:p>
    <w:p w:rsidR="00D01158" w:rsidRDefault="00D01158" w:rsidP="00D01158">
      <w:pPr>
        <w:pStyle w:val="Code"/>
      </w:pPr>
      <w:r>
        <w:t xml:space="preserve">              ]</w:t>
      </w:r>
    </w:p>
    <w:p w:rsidR="00D01158" w:rsidRDefault="00D01158" w:rsidP="00D01158">
      <w:pPr>
        <w:pStyle w:val="Code"/>
      </w:pPr>
      <w:r>
        <w:t xml:space="preserve">            },</w:t>
      </w:r>
    </w:p>
    <w:p w:rsidR="00D01158" w:rsidRDefault="00D01158" w:rsidP="00D01158">
      <w:pPr>
        <w:pStyle w:val="Code"/>
      </w:pPr>
      <w:r>
        <w:t xml:space="preserve">            "result": "Pass"</w:t>
      </w:r>
    </w:p>
    <w:p w:rsidR="00D01158" w:rsidRDefault="00D01158" w:rsidP="00D01158">
      <w:pPr>
        <w:pStyle w:val="Code"/>
      </w:pPr>
      <w:r>
        <w:t xml:space="preserve">          }</w:t>
      </w:r>
    </w:p>
    <w:p w:rsidR="00D01158" w:rsidRDefault="008D3E49" w:rsidP="00D01158">
      <w:pPr>
        <w:pStyle w:val="Code"/>
      </w:pPr>
      <w:r>
        <w:t xml:space="preserve">        }</w:t>
      </w:r>
    </w:p>
    <w:p w:rsidR="00D01158" w:rsidRPr="00D01158" w:rsidRDefault="008D3E49" w:rsidP="00D01158">
      <w:pPr>
        <w:pStyle w:val="Code"/>
      </w:pPr>
      <w:r>
        <w:t xml:space="preserve">      ]</w:t>
      </w:r>
    </w:p>
    <w:p w:rsidR="008D3E49" w:rsidRPr="00D01158" w:rsidRDefault="008D3E49" w:rsidP="008D3E49">
      <w:pPr>
        <w:pStyle w:val="Code"/>
      </w:pPr>
      <w:r>
        <w:t xml:space="preserve">    }</w:t>
      </w:r>
      <w:r w:rsidR="00D440C3">
        <w:t>,</w:t>
      </w:r>
    </w:p>
    <w:p w:rsidR="00D440C3" w:rsidRDefault="00D440C3" w:rsidP="00D440C3">
      <w:pPr>
        <w:pStyle w:val="Code"/>
      </w:pPr>
      <w:r>
        <w:t xml:space="preserve">    "version": "1.1.0.697",</w:t>
      </w:r>
    </w:p>
    <w:p w:rsidR="008D3E49" w:rsidRPr="00D01158" w:rsidRDefault="00D440C3" w:rsidP="00D440C3">
      <w:pPr>
        <w:pStyle w:val="Code"/>
      </w:pPr>
      <w:r>
        <w:t xml:space="preserve">    "time": 1434103513</w:t>
      </w:r>
      <w:r w:rsidR="008D3E49">
        <w:t>}</w:t>
      </w:r>
    </w:p>
    <w:p w:rsidR="00D01158" w:rsidRPr="00D01158" w:rsidRDefault="00D01158" w:rsidP="00D01158">
      <w:pPr>
        <w:pStyle w:val="Code"/>
      </w:pPr>
      <w:r>
        <w:t>}</w:t>
      </w:r>
    </w:p>
    <w:p w:rsidR="00C547E2" w:rsidRDefault="00D440C3" w:rsidP="003222F1">
      <w:pPr>
        <w:pStyle w:val="Heading3"/>
      </w:pPr>
      <w:bookmarkStart w:id="9" w:name="_Toc424897519"/>
      <w:proofErr w:type="spellStart"/>
      <w:r>
        <w:lastRenderedPageBreak/>
        <w:t>report.STE</w:t>
      </w:r>
      <w:r w:rsidR="00C547E2">
        <w:t>.boottime</w:t>
      </w:r>
      <w:bookmarkEnd w:id="9"/>
      <w:proofErr w:type="spellEnd"/>
    </w:p>
    <w:p w:rsidR="007A78A2" w:rsidRDefault="007A78A2" w:rsidP="007A78A2">
      <w:r>
        <w:t>This object contains information captured from the StormTest Embedded boot-time agent. In the context of the Home Support customisation for Sky this agent is the SCS software on the STB. The object has the following members.</w:t>
      </w:r>
    </w:p>
    <w:tbl>
      <w:tblPr>
        <w:tblStyle w:val="S3Table"/>
        <w:tblW w:w="8926" w:type="dxa"/>
        <w:tblLook w:val="04A0" w:firstRow="1" w:lastRow="0" w:firstColumn="1" w:lastColumn="0" w:noHBand="0" w:noVBand="1"/>
      </w:tblPr>
      <w:tblGrid>
        <w:gridCol w:w="1838"/>
        <w:gridCol w:w="1307"/>
        <w:gridCol w:w="1528"/>
        <w:gridCol w:w="4253"/>
      </w:tblGrid>
      <w:tr w:rsidR="009E276D" w:rsidTr="009E2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vAlign w:val="center"/>
          </w:tcPr>
          <w:p w:rsidR="009E276D" w:rsidRDefault="009E276D" w:rsidP="009E276D">
            <w:pPr>
              <w:jc w:val="left"/>
            </w:pPr>
            <w:r>
              <w:t>Name</w:t>
            </w:r>
          </w:p>
        </w:tc>
        <w:tc>
          <w:tcPr>
            <w:tcW w:w="1307" w:type="dxa"/>
            <w:vAlign w:val="center"/>
          </w:tcPr>
          <w:p w:rsidR="009E276D" w:rsidRDefault="009E276D" w:rsidP="009E276D">
            <w:pPr>
              <w:jc w:val="center"/>
            </w:pPr>
            <w:r>
              <w:t>Value type</w:t>
            </w:r>
          </w:p>
        </w:tc>
        <w:tc>
          <w:tcPr>
            <w:tcW w:w="1528" w:type="dxa"/>
            <w:vAlign w:val="center"/>
          </w:tcPr>
          <w:p w:rsidR="009E276D" w:rsidRDefault="009E276D" w:rsidP="009E276D">
            <w:pPr>
              <w:jc w:val="center"/>
            </w:pPr>
            <w:r>
              <w:t>Mandatory</w:t>
            </w:r>
          </w:p>
        </w:tc>
        <w:tc>
          <w:tcPr>
            <w:tcW w:w="4253" w:type="dxa"/>
            <w:vAlign w:val="center"/>
          </w:tcPr>
          <w:p w:rsidR="009E276D" w:rsidRDefault="009E276D" w:rsidP="009E276D">
            <w:pPr>
              <w:jc w:val="left"/>
            </w:pPr>
            <w:r>
              <w:t>Description</w:t>
            </w:r>
          </w:p>
        </w:tc>
      </w:tr>
      <w:tr w:rsidR="009E276D" w:rsidTr="009E276D">
        <w:tc>
          <w:tcPr>
            <w:tcW w:w="1838" w:type="dxa"/>
            <w:vAlign w:val="center"/>
          </w:tcPr>
          <w:p w:rsidR="009E276D" w:rsidRPr="000146CC" w:rsidRDefault="009E276D" w:rsidP="009E276D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</w:t>
            </w:r>
          </w:p>
        </w:tc>
        <w:tc>
          <w:tcPr>
            <w:tcW w:w="1307" w:type="dxa"/>
            <w:vAlign w:val="center"/>
          </w:tcPr>
          <w:p w:rsidR="009E276D" w:rsidRPr="000146CC" w:rsidRDefault="009E276D" w:rsidP="009E276D">
            <w:pPr>
              <w:jc w:val="center"/>
              <w:rPr>
                <w:rFonts w:ascii="Courier New" w:hAnsi="Courier New" w:cs="Courier New"/>
              </w:rPr>
            </w:pPr>
            <w:r w:rsidRPr="000146C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528" w:type="dxa"/>
            <w:vAlign w:val="center"/>
          </w:tcPr>
          <w:p w:rsidR="009E276D" w:rsidRPr="000146CC" w:rsidRDefault="009E276D" w:rsidP="009E276D">
            <w:pPr>
              <w:jc w:val="center"/>
            </w:pPr>
            <w:r>
              <w:t>Y</w:t>
            </w:r>
          </w:p>
        </w:tc>
        <w:tc>
          <w:tcPr>
            <w:tcW w:w="4253" w:type="dxa"/>
            <w:vAlign w:val="center"/>
          </w:tcPr>
          <w:p w:rsidR="009E276D" w:rsidRDefault="009E276D" w:rsidP="009E276D">
            <w:pPr>
              <w:jc w:val="left"/>
            </w:pPr>
            <w:r>
              <w:t>See below</w:t>
            </w:r>
          </w:p>
        </w:tc>
      </w:tr>
      <w:tr w:rsidR="009E276D" w:rsidTr="009E276D">
        <w:tc>
          <w:tcPr>
            <w:tcW w:w="1838" w:type="dxa"/>
            <w:vAlign w:val="center"/>
          </w:tcPr>
          <w:p w:rsidR="009E276D" w:rsidRPr="000146CC" w:rsidRDefault="009E276D" w:rsidP="009E276D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</w:t>
            </w:r>
          </w:p>
        </w:tc>
        <w:tc>
          <w:tcPr>
            <w:tcW w:w="1307" w:type="dxa"/>
            <w:vAlign w:val="center"/>
          </w:tcPr>
          <w:p w:rsidR="009E276D" w:rsidRPr="000146CC" w:rsidRDefault="009E276D" w:rsidP="009E276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</w:tc>
        <w:tc>
          <w:tcPr>
            <w:tcW w:w="1528" w:type="dxa"/>
            <w:vAlign w:val="center"/>
          </w:tcPr>
          <w:p w:rsidR="009E276D" w:rsidRPr="000146CC" w:rsidRDefault="009E276D" w:rsidP="009E276D">
            <w:pPr>
              <w:jc w:val="center"/>
            </w:pPr>
            <w:r>
              <w:t>Y</w:t>
            </w:r>
          </w:p>
        </w:tc>
        <w:tc>
          <w:tcPr>
            <w:tcW w:w="4253" w:type="dxa"/>
            <w:vAlign w:val="center"/>
          </w:tcPr>
          <w:p w:rsidR="009E276D" w:rsidRDefault="009E276D" w:rsidP="009E276D">
            <w:pPr>
              <w:jc w:val="left"/>
            </w:pPr>
            <w:r>
              <w:t>See below</w:t>
            </w:r>
          </w:p>
        </w:tc>
      </w:tr>
      <w:tr w:rsidR="009E276D" w:rsidTr="009E276D">
        <w:tc>
          <w:tcPr>
            <w:tcW w:w="1838" w:type="dxa"/>
            <w:vAlign w:val="center"/>
          </w:tcPr>
          <w:p w:rsidR="009E276D" w:rsidRPr="000146CC" w:rsidRDefault="009E276D" w:rsidP="009E276D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diagnostics</w:t>
            </w:r>
          </w:p>
        </w:tc>
        <w:tc>
          <w:tcPr>
            <w:tcW w:w="1307" w:type="dxa"/>
            <w:vAlign w:val="center"/>
          </w:tcPr>
          <w:p w:rsidR="009E276D" w:rsidRPr="000146CC" w:rsidRDefault="009E276D" w:rsidP="009E27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1528" w:type="dxa"/>
            <w:vAlign w:val="center"/>
          </w:tcPr>
          <w:p w:rsidR="009E276D" w:rsidRPr="000146CC" w:rsidRDefault="009E276D" w:rsidP="009E276D">
            <w:pPr>
              <w:jc w:val="center"/>
            </w:pPr>
            <w:r>
              <w:t>Y</w:t>
            </w:r>
          </w:p>
        </w:tc>
        <w:tc>
          <w:tcPr>
            <w:tcW w:w="4253" w:type="dxa"/>
            <w:vAlign w:val="center"/>
          </w:tcPr>
          <w:p w:rsidR="009E276D" w:rsidRDefault="009E276D" w:rsidP="009E276D">
            <w:pPr>
              <w:jc w:val="left"/>
            </w:pPr>
            <w:r>
              <w:t>See below</w:t>
            </w:r>
          </w:p>
        </w:tc>
      </w:tr>
    </w:tbl>
    <w:p w:rsidR="007A78A2" w:rsidRPr="007A78A2" w:rsidRDefault="007A78A2" w:rsidP="007A78A2"/>
    <w:p w:rsidR="0073064C" w:rsidRDefault="0073064C" w:rsidP="0073064C">
      <w:pPr>
        <w:pStyle w:val="Heading4"/>
      </w:pPr>
      <w:proofErr w:type="spellStart"/>
      <w:r>
        <w:t>report.STE.boottime.version</w:t>
      </w:r>
      <w:proofErr w:type="spellEnd"/>
    </w:p>
    <w:p w:rsidR="0073064C" w:rsidRDefault="0073064C" w:rsidP="0073064C">
      <w:r>
        <w:t xml:space="preserve">This member records the version of the StormTest HSA app that generated the report. The value is of type </w:t>
      </w:r>
      <w:r w:rsidRPr="0073064C">
        <w:rPr>
          <w:rFonts w:ascii="Courier New" w:hAnsi="Courier New" w:cs="Courier New"/>
        </w:rPr>
        <w:t>string</w:t>
      </w:r>
      <w:r>
        <w:t>.</w:t>
      </w:r>
    </w:p>
    <w:p w:rsidR="0073064C" w:rsidRDefault="0073064C" w:rsidP="0073064C">
      <w:r w:rsidRPr="0073064C">
        <w:rPr>
          <w:rStyle w:val="Emphasis"/>
        </w:rPr>
        <w:t>Example</w:t>
      </w:r>
      <w:r>
        <w:t>:</w:t>
      </w:r>
    </w:p>
    <w:p w:rsidR="0073064C" w:rsidRPr="0073064C" w:rsidRDefault="0073064C" w:rsidP="0073064C">
      <w:pPr>
        <w:pStyle w:val="Code"/>
      </w:pPr>
      <w:r>
        <w:t>"version": "1.1.0.697"</w:t>
      </w:r>
    </w:p>
    <w:p w:rsidR="0073064C" w:rsidRDefault="0073064C" w:rsidP="0073064C">
      <w:pPr>
        <w:pStyle w:val="Heading4"/>
      </w:pPr>
      <w:proofErr w:type="spellStart"/>
      <w:r>
        <w:t>report.STE.boottime.time</w:t>
      </w:r>
      <w:proofErr w:type="spellEnd"/>
    </w:p>
    <w:p w:rsidR="0073064C" w:rsidRDefault="0073064C" w:rsidP="0073064C">
      <w:r>
        <w:t xml:space="preserve">This member records the date and time at which the </w:t>
      </w:r>
      <w:r w:rsidR="00C10E32">
        <w:t>test run was started</w:t>
      </w:r>
      <w:r>
        <w:t xml:space="preserve"> (epoch format). The value is of type </w:t>
      </w:r>
      <w:r w:rsidRPr="0073064C">
        <w:rPr>
          <w:rFonts w:ascii="Courier New" w:hAnsi="Courier New" w:cs="Courier New"/>
        </w:rPr>
        <w:t>int</w:t>
      </w:r>
      <w:r>
        <w:t>.</w:t>
      </w:r>
    </w:p>
    <w:p w:rsidR="0073064C" w:rsidRDefault="0073064C" w:rsidP="0073064C">
      <w:r w:rsidRPr="0073064C">
        <w:rPr>
          <w:rStyle w:val="Emphasis"/>
        </w:rPr>
        <w:t>Example</w:t>
      </w:r>
      <w:r>
        <w:t>:</w:t>
      </w:r>
    </w:p>
    <w:p w:rsidR="0073064C" w:rsidRPr="0073064C" w:rsidRDefault="0073064C" w:rsidP="0073064C">
      <w:pPr>
        <w:pStyle w:val="Code"/>
      </w:pPr>
      <w:r>
        <w:t>"time"</w:t>
      </w:r>
      <w:r w:rsidRPr="0073064C">
        <w:t>: 1434103513</w:t>
      </w:r>
    </w:p>
    <w:p w:rsidR="003222F1" w:rsidRDefault="00D440C3" w:rsidP="003222F1">
      <w:pPr>
        <w:pStyle w:val="Heading4"/>
      </w:pPr>
      <w:proofErr w:type="spellStart"/>
      <w:r>
        <w:t>report.STE</w:t>
      </w:r>
      <w:r w:rsidR="003222F1">
        <w:t>.boottime.diagnostics</w:t>
      </w:r>
      <w:proofErr w:type="spellEnd"/>
    </w:p>
    <w:p w:rsidR="00F55E9D" w:rsidRPr="00F55E9D" w:rsidRDefault="00F55E9D" w:rsidP="00F55E9D">
      <w:r>
        <w:t xml:space="preserve">This object contains the details of the tests that were executed, including parameters passed in and results obtained from the agent. </w:t>
      </w:r>
      <w:r w:rsidR="0099013C">
        <w:t xml:space="preserve">It contains one member named </w:t>
      </w:r>
      <w:r w:rsidR="0099013C" w:rsidRPr="0099013C">
        <w:rPr>
          <w:rFonts w:ascii="Courier New" w:hAnsi="Courier New" w:cs="Courier New"/>
        </w:rPr>
        <w:t>test</w:t>
      </w:r>
      <w:r w:rsidR="0099013C">
        <w:t>.</w:t>
      </w:r>
    </w:p>
    <w:p w:rsidR="00C547E2" w:rsidRDefault="00D440C3" w:rsidP="003222F1">
      <w:pPr>
        <w:pStyle w:val="Heading5"/>
      </w:pPr>
      <w:proofErr w:type="spellStart"/>
      <w:r>
        <w:t>report.STE</w:t>
      </w:r>
      <w:r w:rsidR="003222F1">
        <w:t>.boottime.diagnostics.test</w:t>
      </w:r>
      <w:proofErr w:type="spellEnd"/>
    </w:p>
    <w:p w:rsidR="0099013C" w:rsidRDefault="0099013C" w:rsidP="0099013C">
      <w:r>
        <w:t xml:space="preserve">This is </w:t>
      </w:r>
      <w:r w:rsidR="007657F5">
        <w:t>an array</w:t>
      </w:r>
      <w:r>
        <w:t xml:space="preserve"> where each element describes a single (SCS) test that was executed and contains the following members.</w:t>
      </w:r>
    </w:p>
    <w:tbl>
      <w:tblPr>
        <w:tblStyle w:val="S3Table"/>
        <w:tblW w:w="8926" w:type="dxa"/>
        <w:tblLook w:val="04A0" w:firstRow="1" w:lastRow="0" w:firstColumn="1" w:lastColumn="0" w:noHBand="0" w:noVBand="1"/>
      </w:tblPr>
      <w:tblGrid>
        <w:gridCol w:w="1838"/>
        <w:gridCol w:w="1307"/>
        <w:gridCol w:w="1349"/>
        <w:gridCol w:w="4432"/>
      </w:tblGrid>
      <w:tr w:rsidR="009E276D" w:rsidTr="00675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vAlign w:val="center"/>
          </w:tcPr>
          <w:p w:rsidR="009E276D" w:rsidRDefault="009E276D" w:rsidP="009E276D">
            <w:pPr>
              <w:jc w:val="left"/>
            </w:pPr>
            <w:r>
              <w:t>Name</w:t>
            </w:r>
          </w:p>
        </w:tc>
        <w:tc>
          <w:tcPr>
            <w:tcW w:w="1307" w:type="dxa"/>
            <w:vAlign w:val="center"/>
          </w:tcPr>
          <w:p w:rsidR="009E276D" w:rsidRDefault="009E276D" w:rsidP="009E276D">
            <w:pPr>
              <w:jc w:val="center"/>
            </w:pPr>
            <w:r>
              <w:t>Value type</w:t>
            </w:r>
          </w:p>
        </w:tc>
        <w:tc>
          <w:tcPr>
            <w:tcW w:w="1349" w:type="dxa"/>
            <w:vAlign w:val="center"/>
          </w:tcPr>
          <w:p w:rsidR="009E276D" w:rsidRDefault="009E276D" w:rsidP="009E276D">
            <w:pPr>
              <w:jc w:val="center"/>
            </w:pPr>
            <w:r>
              <w:t>Mandatory</w:t>
            </w:r>
          </w:p>
        </w:tc>
        <w:tc>
          <w:tcPr>
            <w:tcW w:w="4432" w:type="dxa"/>
            <w:vAlign w:val="center"/>
          </w:tcPr>
          <w:p w:rsidR="009E276D" w:rsidRDefault="009E276D" w:rsidP="009E276D">
            <w:pPr>
              <w:jc w:val="left"/>
            </w:pPr>
            <w:r>
              <w:t>Description</w:t>
            </w:r>
          </w:p>
        </w:tc>
      </w:tr>
      <w:tr w:rsidR="009E276D" w:rsidTr="006753D8">
        <w:tc>
          <w:tcPr>
            <w:tcW w:w="1838" w:type="dxa"/>
            <w:vAlign w:val="center"/>
          </w:tcPr>
          <w:p w:rsidR="009E276D" w:rsidRPr="000146CC" w:rsidRDefault="009E276D" w:rsidP="009E276D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summary</w:t>
            </w:r>
          </w:p>
        </w:tc>
        <w:tc>
          <w:tcPr>
            <w:tcW w:w="1307" w:type="dxa"/>
            <w:vAlign w:val="center"/>
          </w:tcPr>
          <w:p w:rsidR="009E276D" w:rsidRPr="000146CC" w:rsidRDefault="009E276D" w:rsidP="009E27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1349" w:type="dxa"/>
            <w:vAlign w:val="center"/>
          </w:tcPr>
          <w:p w:rsidR="009E276D" w:rsidRPr="000146CC" w:rsidRDefault="009E276D" w:rsidP="009E276D">
            <w:pPr>
              <w:jc w:val="center"/>
            </w:pPr>
            <w:r>
              <w:t>Y</w:t>
            </w:r>
          </w:p>
        </w:tc>
        <w:tc>
          <w:tcPr>
            <w:tcW w:w="4432" w:type="dxa"/>
            <w:vAlign w:val="center"/>
          </w:tcPr>
          <w:p w:rsidR="009E276D" w:rsidRDefault="009E276D" w:rsidP="009E276D">
            <w:pPr>
              <w:jc w:val="left"/>
            </w:pPr>
            <w:r>
              <w:t>See below</w:t>
            </w:r>
          </w:p>
        </w:tc>
      </w:tr>
      <w:tr w:rsidR="009E276D" w:rsidTr="006753D8">
        <w:tc>
          <w:tcPr>
            <w:tcW w:w="1838" w:type="dxa"/>
            <w:vAlign w:val="center"/>
          </w:tcPr>
          <w:p w:rsidR="009E276D" w:rsidRPr="000146CC" w:rsidRDefault="009E276D" w:rsidP="009E276D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</w:t>
            </w:r>
          </w:p>
        </w:tc>
        <w:tc>
          <w:tcPr>
            <w:tcW w:w="1307" w:type="dxa"/>
            <w:vAlign w:val="center"/>
          </w:tcPr>
          <w:p w:rsidR="009E276D" w:rsidRPr="000146CC" w:rsidRDefault="009E276D" w:rsidP="009E27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1349" w:type="dxa"/>
            <w:vAlign w:val="center"/>
          </w:tcPr>
          <w:p w:rsidR="009E276D" w:rsidRPr="000146CC" w:rsidRDefault="009E276D" w:rsidP="009E276D">
            <w:pPr>
              <w:jc w:val="center"/>
            </w:pPr>
            <w:r>
              <w:t>Y</w:t>
            </w:r>
          </w:p>
        </w:tc>
        <w:tc>
          <w:tcPr>
            <w:tcW w:w="4432" w:type="dxa"/>
            <w:vAlign w:val="center"/>
          </w:tcPr>
          <w:p w:rsidR="009E276D" w:rsidRDefault="009E276D" w:rsidP="009E276D">
            <w:pPr>
              <w:jc w:val="left"/>
            </w:pPr>
            <w:r>
              <w:t>See below</w:t>
            </w:r>
          </w:p>
        </w:tc>
      </w:tr>
      <w:tr w:rsidR="009E276D" w:rsidTr="006753D8">
        <w:tc>
          <w:tcPr>
            <w:tcW w:w="1838" w:type="dxa"/>
            <w:vAlign w:val="center"/>
          </w:tcPr>
          <w:p w:rsidR="009E276D" w:rsidRPr="000146CC" w:rsidRDefault="009E276D" w:rsidP="009E276D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parameters</w:t>
            </w:r>
          </w:p>
        </w:tc>
        <w:tc>
          <w:tcPr>
            <w:tcW w:w="1307" w:type="dxa"/>
            <w:vAlign w:val="center"/>
          </w:tcPr>
          <w:p w:rsidR="009E276D" w:rsidRPr="000146CC" w:rsidRDefault="009E276D" w:rsidP="009E27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1349" w:type="dxa"/>
            <w:vAlign w:val="center"/>
          </w:tcPr>
          <w:p w:rsidR="009E276D" w:rsidRPr="000146CC" w:rsidRDefault="009E276D" w:rsidP="009E276D">
            <w:pPr>
              <w:jc w:val="center"/>
            </w:pPr>
            <w:r>
              <w:t>Y</w:t>
            </w:r>
          </w:p>
        </w:tc>
        <w:tc>
          <w:tcPr>
            <w:tcW w:w="4432" w:type="dxa"/>
            <w:vAlign w:val="center"/>
          </w:tcPr>
          <w:p w:rsidR="009E276D" w:rsidRDefault="009E276D" w:rsidP="009E276D">
            <w:pPr>
              <w:jc w:val="left"/>
            </w:pPr>
            <w:r>
              <w:t>See below</w:t>
            </w:r>
          </w:p>
        </w:tc>
      </w:tr>
      <w:tr w:rsidR="009E276D" w:rsidTr="006753D8">
        <w:tc>
          <w:tcPr>
            <w:tcW w:w="1838" w:type="dxa"/>
            <w:vAlign w:val="center"/>
          </w:tcPr>
          <w:p w:rsidR="009E276D" w:rsidRDefault="009E276D" w:rsidP="009E276D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1307" w:type="dxa"/>
            <w:vAlign w:val="center"/>
          </w:tcPr>
          <w:p w:rsidR="009E276D" w:rsidRDefault="009E276D" w:rsidP="009E27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1349" w:type="dxa"/>
            <w:vAlign w:val="center"/>
          </w:tcPr>
          <w:p w:rsidR="009E276D" w:rsidRDefault="009E276D" w:rsidP="009E276D">
            <w:pPr>
              <w:jc w:val="center"/>
            </w:pPr>
            <w:r>
              <w:t>Y</w:t>
            </w:r>
          </w:p>
        </w:tc>
        <w:tc>
          <w:tcPr>
            <w:tcW w:w="4432" w:type="dxa"/>
            <w:vAlign w:val="center"/>
          </w:tcPr>
          <w:p w:rsidR="009E276D" w:rsidRDefault="009E276D" w:rsidP="009E276D">
            <w:pPr>
              <w:jc w:val="left"/>
            </w:pPr>
            <w:r>
              <w:t>See below</w:t>
            </w:r>
          </w:p>
        </w:tc>
      </w:tr>
    </w:tbl>
    <w:p w:rsidR="0099013C" w:rsidRPr="007657F5" w:rsidRDefault="0099013C" w:rsidP="007657F5"/>
    <w:p w:rsidR="003222F1" w:rsidRDefault="00D440C3" w:rsidP="003222F1">
      <w:pPr>
        <w:pStyle w:val="Heading6"/>
      </w:pPr>
      <w:proofErr w:type="spellStart"/>
      <w:r>
        <w:t>report.STE</w:t>
      </w:r>
      <w:r w:rsidR="003222F1">
        <w:t>.boottime.diagnostics.test.summary</w:t>
      </w:r>
      <w:proofErr w:type="spellEnd"/>
    </w:p>
    <w:p w:rsidR="00836CF3" w:rsidRDefault="00836CF3" w:rsidP="00836CF3">
      <w:r>
        <w:t xml:space="preserve">This object </w:t>
      </w:r>
      <w:r w:rsidR="00E148C8">
        <w:t>identifies the test that was executed on the agent. It contains the following members.</w:t>
      </w:r>
    </w:p>
    <w:tbl>
      <w:tblPr>
        <w:tblStyle w:val="S3Table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307"/>
        <w:gridCol w:w="1349"/>
        <w:gridCol w:w="4999"/>
      </w:tblGrid>
      <w:tr w:rsidR="009E276D" w:rsidTr="00675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  <w:vAlign w:val="center"/>
          </w:tcPr>
          <w:p w:rsidR="009E276D" w:rsidRDefault="009E276D" w:rsidP="009E276D">
            <w:pPr>
              <w:jc w:val="left"/>
            </w:pPr>
            <w:r>
              <w:t>Name</w:t>
            </w:r>
          </w:p>
        </w:tc>
        <w:tc>
          <w:tcPr>
            <w:tcW w:w="1307" w:type="dxa"/>
            <w:vAlign w:val="center"/>
          </w:tcPr>
          <w:p w:rsidR="009E276D" w:rsidRDefault="009E276D" w:rsidP="009E276D">
            <w:pPr>
              <w:jc w:val="center"/>
            </w:pPr>
            <w:r>
              <w:t>Value type</w:t>
            </w:r>
          </w:p>
        </w:tc>
        <w:tc>
          <w:tcPr>
            <w:tcW w:w="1349" w:type="dxa"/>
            <w:vAlign w:val="center"/>
          </w:tcPr>
          <w:p w:rsidR="009E276D" w:rsidRDefault="009E276D" w:rsidP="009E276D">
            <w:pPr>
              <w:jc w:val="center"/>
            </w:pPr>
            <w:r>
              <w:t>Mandatory</w:t>
            </w:r>
          </w:p>
        </w:tc>
        <w:tc>
          <w:tcPr>
            <w:tcW w:w="4999" w:type="dxa"/>
            <w:vAlign w:val="center"/>
          </w:tcPr>
          <w:p w:rsidR="009E276D" w:rsidRDefault="009E276D" w:rsidP="009E276D">
            <w:pPr>
              <w:jc w:val="left"/>
            </w:pPr>
            <w:r>
              <w:t>Description</w:t>
            </w:r>
          </w:p>
        </w:tc>
      </w:tr>
      <w:tr w:rsidR="009E276D" w:rsidTr="006753D8">
        <w:tc>
          <w:tcPr>
            <w:tcW w:w="1271" w:type="dxa"/>
            <w:vAlign w:val="center"/>
          </w:tcPr>
          <w:p w:rsidR="009E276D" w:rsidRPr="000146CC" w:rsidRDefault="009E276D" w:rsidP="009E276D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1307" w:type="dxa"/>
            <w:vAlign w:val="center"/>
          </w:tcPr>
          <w:p w:rsidR="009E276D" w:rsidRPr="000146CC" w:rsidRDefault="009E276D" w:rsidP="009E27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349" w:type="dxa"/>
            <w:vAlign w:val="center"/>
          </w:tcPr>
          <w:p w:rsidR="009E276D" w:rsidRPr="000146CC" w:rsidRDefault="009E276D" w:rsidP="009E276D">
            <w:pPr>
              <w:jc w:val="center"/>
            </w:pPr>
            <w:r>
              <w:t>Y</w:t>
            </w:r>
          </w:p>
        </w:tc>
        <w:tc>
          <w:tcPr>
            <w:tcW w:w="4999" w:type="dxa"/>
            <w:vAlign w:val="center"/>
          </w:tcPr>
          <w:p w:rsidR="009E276D" w:rsidRDefault="009E276D" w:rsidP="009E276D">
            <w:pPr>
              <w:jc w:val="left"/>
            </w:pPr>
            <w:r>
              <w:t>A label for the test</w:t>
            </w:r>
          </w:p>
        </w:tc>
      </w:tr>
      <w:tr w:rsidR="009E276D" w:rsidTr="006753D8">
        <w:tc>
          <w:tcPr>
            <w:tcW w:w="1271" w:type="dxa"/>
            <w:vAlign w:val="center"/>
          </w:tcPr>
          <w:p w:rsidR="009E276D" w:rsidRPr="000146CC" w:rsidRDefault="009E276D" w:rsidP="009E276D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1307" w:type="dxa"/>
            <w:vAlign w:val="center"/>
          </w:tcPr>
          <w:p w:rsidR="009E276D" w:rsidRPr="000146CC" w:rsidRDefault="009E276D" w:rsidP="009E27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349" w:type="dxa"/>
            <w:vAlign w:val="center"/>
          </w:tcPr>
          <w:p w:rsidR="009E276D" w:rsidRPr="000146CC" w:rsidRDefault="009E276D" w:rsidP="009E276D">
            <w:pPr>
              <w:jc w:val="center"/>
            </w:pPr>
            <w:r>
              <w:t>Y</w:t>
            </w:r>
          </w:p>
        </w:tc>
        <w:tc>
          <w:tcPr>
            <w:tcW w:w="4999" w:type="dxa"/>
            <w:vAlign w:val="center"/>
          </w:tcPr>
          <w:p w:rsidR="009E276D" w:rsidRDefault="009E276D" w:rsidP="009E276D">
            <w:pPr>
              <w:jc w:val="left"/>
            </w:pPr>
            <w:r>
              <w:t xml:space="preserve">The name of the test as specified in </w:t>
            </w:r>
            <w:r>
              <w:fldChar w:fldCharType="begin"/>
            </w:r>
            <w:r>
              <w:instrText xml:space="preserve"> REF _Ref424652119 \r \h </w:instrText>
            </w:r>
            <w:r>
              <w:fldChar w:fldCharType="separate"/>
            </w:r>
            <w:r>
              <w:t>[2]</w:t>
            </w:r>
            <w:r>
              <w:fldChar w:fldCharType="end"/>
            </w:r>
          </w:p>
        </w:tc>
      </w:tr>
      <w:tr w:rsidR="009E276D" w:rsidTr="006753D8">
        <w:tc>
          <w:tcPr>
            <w:tcW w:w="1271" w:type="dxa"/>
            <w:vAlign w:val="center"/>
          </w:tcPr>
          <w:p w:rsidR="009E276D" w:rsidRDefault="009E276D" w:rsidP="009E276D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1307" w:type="dxa"/>
            <w:vAlign w:val="center"/>
          </w:tcPr>
          <w:p w:rsidR="009E276D" w:rsidRDefault="009E276D" w:rsidP="009E27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349" w:type="dxa"/>
            <w:vAlign w:val="center"/>
          </w:tcPr>
          <w:p w:rsidR="009E276D" w:rsidRDefault="009E276D" w:rsidP="009E276D">
            <w:pPr>
              <w:jc w:val="center"/>
            </w:pPr>
            <w:r>
              <w:t>N</w:t>
            </w:r>
          </w:p>
        </w:tc>
        <w:tc>
          <w:tcPr>
            <w:tcW w:w="4999" w:type="dxa"/>
            <w:vAlign w:val="center"/>
          </w:tcPr>
          <w:p w:rsidR="009E276D" w:rsidRDefault="009E276D" w:rsidP="009E276D">
            <w:pPr>
              <w:jc w:val="left"/>
            </w:pPr>
            <w:r>
              <w:t>An optional description of the test</w:t>
            </w:r>
          </w:p>
        </w:tc>
      </w:tr>
    </w:tbl>
    <w:p w:rsidR="00E148C8" w:rsidRDefault="00E148C8" w:rsidP="00836CF3"/>
    <w:p w:rsidR="0070767C" w:rsidRDefault="0070767C" w:rsidP="00836CF3">
      <w:r>
        <w:lastRenderedPageBreak/>
        <w:t>Example:</w:t>
      </w:r>
    </w:p>
    <w:p w:rsidR="0070767C" w:rsidRDefault="0070767C" w:rsidP="0070767C">
      <w:pPr>
        <w:pStyle w:val="Code"/>
      </w:pPr>
      <w:r>
        <w:t>"summary": {</w:t>
      </w:r>
    </w:p>
    <w:p w:rsidR="0070767C" w:rsidRDefault="0070767C" w:rsidP="0070767C">
      <w:pPr>
        <w:pStyle w:val="Code"/>
      </w:pPr>
      <w:r>
        <w:t xml:space="preserve">  "id": "VER_SCS",</w:t>
      </w:r>
    </w:p>
    <w:p w:rsidR="0070767C" w:rsidRDefault="0070767C" w:rsidP="0070767C">
      <w:pPr>
        <w:pStyle w:val="Code"/>
      </w:pPr>
      <w:r>
        <w:t xml:space="preserve">  "name": "VER_SCS",</w:t>
      </w:r>
    </w:p>
    <w:p w:rsidR="0070767C" w:rsidRDefault="0070767C" w:rsidP="0070767C">
      <w:pPr>
        <w:pStyle w:val="Code"/>
      </w:pPr>
      <w:r>
        <w:t xml:space="preserve">  "description": ""</w:t>
      </w:r>
    </w:p>
    <w:p w:rsidR="0070767C" w:rsidRDefault="0070767C" w:rsidP="0070767C">
      <w:pPr>
        <w:pStyle w:val="Code"/>
      </w:pPr>
      <w:r>
        <w:t>}</w:t>
      </w:r>
    </w:p>
    <w:p w:rsidR="003222F1" w:rsidRDefault="00D440C3" w:rsidP="003222F1">
      <w:pPr>
        <w:pStyle w:val="Heading6"/>
      </w:pPr>
      <w:proofErr w:type="spellStart"/>
      <w:r>
        <w:t>report.STE</w:t>
      </w:r>
      <w:r w:rsidR="003222F1">
        <w:t>.boottime.diagnostics.test.time</w:t>
      </w:r>
      <w:proofErr w:type="spellEnd"/>
    </w:p>
    <w:p w:rsidR="00C875A0" w:rsidRDefault="00C875A0" w:rsidP="00C875A0">
      <w:r>
        <w:t>This object records the time at which</w:t>
      </w:r>
      <w:r w:rsidR="00836CF3">
        <w:t xml:space="preserve"> </w:t>
      </w:r>
      <w:r>
        <w:t xml:space="preserve">the execution of the individual test was started, and the duration of the test. It contains an object </w:t>
      </w:r>
      <w:proofErr w:type="spellStart"/>
      <w:r w:rsidRPr="00C875A0">
        <w:rPr>
          <w:rFonts w:ascii="Courier New" w:hAnsi="Courier New" w:cs="Courier New"/>
        </w:rPr>
        <w:t>realTime</w:t>
      </w:r>
      <w:proofErr w:type="spellEnd"/>
      <w:r>
        <w:t xml:space="preserve"> which in turn contains the following members.</w:t>
      </w:r>
    </w:p>
    <w:tbl>
      <w:tblPr>
        <w:tblStyle w:val="S3Table"/>
        <w:tblW w:w="8926" w:type="dxa"/>
        <w:tblLook w:val="04A0" w:firstRow="1" w:lastRow="0" w:firstColumn="1" w:lastColumn="0" w:noHBand="0" w:noVBand="1"/>
      </w:tblPr>
      <w:tblGrid>
        <w:gridCol w:w="1555"/>
        <w:gridCol w:w="1307"/>
        <w:gridCol w:w="1349"/>
        <w:gridCol w:w="4715"/>
      </w:tblGrid>
      <w:tr w:rsidR="00682091" w:rsidTr="00682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vAlign w:val="center"/>
          </w:tcPr>
          <w:p w:rsidR="00682091" w:rsidRDefault="00682091" w:rsidP="00682091">
            <w:pPr>
              <w:jc w:val="left"/>
            </w:pPr>
            <w:r>
              <w:t>Name</w:t>
            </w:r>
          </w:p>
        </w:tc>
        <w:tc>
          <w:tcPr>
            <w:tcW w:w="1307" w:type="dxa"/>
            <w:vAlign w:val="center"/>
          </w:tcPr>
          <w:p w:rsidR="00682091" w:rsidRDefault="00682091" w:rsidP="00682091">
            <w:pPr>
              <w:jc w:val="center"/>
            </w:pPr>
            <w:r>
              <w:t>Value type</w:t>
            </w:r>
          </w:p>
        </w:tc>
        <w:tc>
          <w:tcPr>
            <w:tcW w:w="1349" w:type="dxa"/>
            <w:vAlign w:val="center"/>
          </w:tcPr>
          <w:p w:rsidR="00682091" w:rsidRDefault="00682091" w:rsidP="00682091">
            <w:pPr>
              <w:jc w:val="center"/>
            </w:pPr>
            <w:r>
              <w:t>Mandatory</w:t>
            </w:r>
          </w:p>
        </w:tc>
        <w:tc>
          <w:tcPr>
            <w:tcW w:w="4715" w:type="dxa"/>
            <w:vAlign w:val="center"/>
          </w:tcPr>
          <w:p w:rsidR="00682091" w:rsidRDefault="00682091" w:rsidP="00682091">
            <w:pPr>
              <w:jc w:val="left"/>
            </w:pPr>
            <w:r>
              <w:t>Description</w:t>
            </w:r>
          </w:p>
        </w:tc>
      </w:tr>
      <w:tr w:rsidR="00682091" w:rsidTr="00682091">
        <w:tc>
          <w:tcPr>
            <w:tcW w:w="1555" w:type="dxa"/>
            <w:vAlign w:val="center"/>
          </w:tcPr>
          <w:p w:rsidR="00682091" w:rsidRPr="000146CC" w:rsidRDefault="00682091" w:rsidP="00682091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startTime</w:t>
            </w:r>
            <w:proofErr w:type="spellEnd"/>
          </w:p>
        </w:tc>
        <w:tc>
          <w:tcPr>
            <w:tcW w:w="1307" w:type="dxa"/>
            <w:vAlign w:val="center"/>
          </w:tcPr>
          <w:p w:rsidR="00682091" w:rsidRPr="000146CC" w:rsidRDefault="00682091" w:rsidP="0068209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</w:tc>
        <w:tc>
          <w:tcPr>
            <w:tcW w:w="1349" w:type="dxa"/>
            <w:vAlign w:val="center"/>
          </w:tcPr>
          <w:p w:rsidR="00682091" w:rsidRPr="000146CC" w:rsidRDefault="00682091" w:rsidP="00682091">
            <w:pPr>
              <w:jc w:val="center"/>
            </w:pPr>
            <w:r>
              <w:t>Y</w:t>
            </w:r>
          </w:p>
        </w:tc>
        <w:tc>
          <w:tcPr>
            <w:tcW w:w="4715" w:type="dxa"/>
            <w:vAlign w:val="center"/>
          </w:tcPr>
          <w:p w:rsidR="00682091" w:rsidRDefault="00682091" w:rsidP="00682091">
            <w:pPr>
              <w:jc w:val="left"/>
            </w:pPr>
            <w:r>
              <w:t>The start time of the test (epoch time)</w:t>
            </w:r>
          </w:p>
        </w:tc>
      </w:tr>
      <w:tr w:rsidR="00682091" w:rsidTr="00682091">
        <w:tc>
          <w:tcPr>
            <w:tcW w:w="1555" w:type="dxa"/>
            <w:vAlign w:val="center"/>
          </w:tcPr>
          <w:p w:rsidR="00682091" w:rsidRPr="000146CC" w:rsidRDefault="00682091" w:rsidP="00682091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duration</w:t>
            </w:r>
          </w:p>
        </w:tc>
        <w:tc>
          <w:tcPr>
            <w:tcW w:w="1307" w:type="dxa"/>
            <w:vAlign w:val="center"/>
          </w:tcPr>
          <w:p w:rsidR="00682091" w:rsidRPr="000146CC" w:rsidRDefault="00682091" w:rsidP="0068209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</w:tc>
        <w:tc>
          <w:tcPr>
            <w:tcW w:w="1349" w:type="dxa"/>
            <w:vAlign w:val="center"/>
          </w:tcPr>
          <w:p w:rsidR="00682091" w:rsidRPr="000146CC" w:rsidRDefault="00682091" w:rsidP="00682091">
            <w:pPr>
              <w:jc w:val="center"/>
            </w:pPr>
            <w:r>
              <w:t>Y</w:t>
            </w:r>
          </w:p>
        </w:tc>
        <w:tc>
          <w:tcPr>
            <w:tcW w:w="4715" w:type="dxa"/>
            <w:vAlign w:val="center"/>
          </w:tcPr>
          <w:p w:rsidR="00682091" w:rsidRDefault="00682091" w:rsidP="00682091">
            <w:pPr>
              <w:jc w:val="left"/>
            </w:pPr>
            <w:r>
              <w:t xml:space="preserve">The duration of the test in </w:t>
            </w:r>
            <w:proofErr w:type="spellStart"/>
            <w:r>
              <w:t>msec</w:t>
            </w:r>
            <w:proofErr w:type="spellEnd"/>
          </w:p>
        </w:tc>
      </w:tr>
    </w:tbl>
    <w:p w:rsidR="00C875A0" w:rsidRDefault="00C875A0" w:rsidP="00C875A0"/>
    <w:p w:rsidR="00C875A0" w:rsidRDefault="00C875A0" w:rsidP="00C875A0">
      <w:r w:rsidRPr="00836CF3">
        <w:rPr>
          <w:rStyle w:val="Emphasis"/>
        </w:rPr>
        <w:t>Example</w:t>
      </w:r>
      <w:r>
        <w:t>:</w:t>
      </w:r>
    </w:p>
    <w:p w:rsidR="00836CF3" w:rsidRDefault="00836CF3" w:rsidP="00836CF3">
      <w:pPr>
        <w:pStyle w:val="Code"/>
      </w:pPr>
      <w:r>
        <w:t>"time": {</w:t>
      </w:r>
    </w:p>
    <w:p w:rsidR="00836CF3" w:rsidRDefault="00836CF3" w:rsidP="00836CF3">
      <w:pPr>
        <w:pStyle w:val="Code"/>
      </w:pPr>
      <w:r>
        <w:t xml:space="preserve">  "realTime": {</w:t>
      </w:r>
    </w:p>
    <w:p w:rsidR="00836CF3" w:rsidRDefault="00836CF3" w:rsidP="00836CF3">
      <w:pPr>
        <w:pStyle w:val="Code"/>
      </w:pPr>
      <w:r>
        <w:t xml:space="preserve">    "startTime": 1434103513,</w:t>
      </w:r>
    </w:p>
    <w:p w:rsidR="00836CF3" w:rsidRDefault="00836CF3" w:rsidP="00836CF3">
      <w:pPr>
        <w:pStyle w:val="Code"/>
      </w:pPr>
      <w:r>
        <w:t xml:space="preserve">    "duration": 0</w:t>
      </w:r>
    </w:p>
    <w:p w:rsidR="00836CF3" w:rsidRDefault="00836CF3" w:rsidP="00836CF3">
      <w:pPr>
        <w:pStyle w:val="Code"/>
      </w:pPr>
      <w:r>
        <w:t xml:space="preserve">  }</w:t>
      </w:r>
    </w:p>
    <w:p w:rsidR="00836CF3" w:rsidRPr="00C875A0" w:rsidRDefault="00836CF3" w:rsidP="00836CF3">
      <w:pPr>
        <w:pStyle w:val="Code"/>
      </w:pPr>
      <w:r>
        <w:t>}</w:t>
      </w:r>
    </w:p>
    <w:p w:rsidR="003222F1" w:rsidRDefault="00D440C3" w:rsidP="003222F1">
      <w:pPr>
        <w:pStyle w:val="Heading6"/>
      </w:pPr>
      <w:proofErr w:type="spellStart"/>
      <w:r>
        <w:t>report.STE</w:t>
      </w:r>
      <w:r w:rsidR="003222F1">
        <w:t>.boottime.diagnostics.test.parameters</w:t>
      </w:r>
      <w:proofErr w:type="spellEnd"/>
    </w:p>
    <w:p w:rsidR="0070767C" w:rsidRDefault="00881E2F" w:rsidP="0070767C">
      <w:r>
        <w:t>This object contains the parameters, if any, of the test exec</w:t>
      </w:r>
      <w:r w:rsidR="00E80039">
        <w:t>uted on the agent. It contains exactly one</w:t>
      </w:r>
      <w:r>
        <w:t xml:space="preserve"> member named </w:t>
      </w:r>
      <w:proofErr w:type="spellStart"/>
      <w:r w:rsidRPr="00881E2F">
        <w:rPr>
          <w:rFonts w:ascii="Courier New" w:hAnsi="Courier New" w:cs="Courier New"/>
        </w:rPr>
        <w:t>param</w:t>
      </w:r>
      <w:proofErr w:type="spellEnd"/>
      <w:r>
        <w:t xml:space="preserve"> which is </w:t>
      </w:r>
      <w:r w:rsidR="001C2377">
        <w:t>an array. The array has zero or more elements, each of which has the following members.</w:t>
      </w:r>
    </w:p>
    <w:tbl>
      <w:tblPr>
        <w:tblStyle w:val="S3Table"/>
        <w:tblW w:w="8926" w:type="dxa"/>
        <w:tblLook w:val="04A0" w:firstRow="1" w:lastRow="0" w:firstColumn="1" w:lastColumn="0" w:noHBand="0" w:noVBand="1"/>
      </w:tblPr>
      <w:tblGrid>
        <w:gridCol w:w="1271"/>
        <w:gridCol w:w="1307"/>
        <w:gridCol w:w="1349"/>
        <w:gridCol w:w="4999"/>
      </w:tblGrid>
      <w:tr w:rsidR="00682091" w:rsidTr="00682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  <w:vAlign w:val="center"/>
          </w:tcPr>
          <w:p w:rsidR="00682091" w:rsidRDefault="00682091" w:rsidP="00682091">
            <w:pPr>
              <w:jc w:val="left"/>
            </w:pPr>
            <w:r>
              <w:t>Name</w:t>
            </w:r>
          </w:p>
        </w:tc>
        <w:tc>
          <w:tcPr>
            <w:tcW w:w="1307" w:type="dxa"/>
            <w:vAlign w:val="center"/>
          </w:tcPr>
          <w:p w:rsidR="00682091" w:rsidRDefault="00682091" w:rsidP="00682091">
            <w:pPr>
              <w:jc w:val="center"/>
            </w:pPr>
            <w:r>
              <w:t>Value type</w:t>
            </w:r>
          </w:p>
        </w:tc>
        <w:tc>
          <w:tcPr>
            <w:tcW w:w="1349" w:type="dxa"/>
            <w:vAlign w:val="center"/>
          </w:tcPr>
          <w:p w:rsidR="00682091" w:rsidRDefault="00682091" w:rsidP="00682091">
            <w:pPr>
              <w:jc w:val="center"/>
            </w:pPr>
            <w:r>
              <w:t>Mandatory</w:t>
            </w:r>
          </w:p>
        </w:tc>
        <w:tc>
          <w:tcPr>
            <w:tcW w:w="4999" w:type="dxa"/>
            <w:vAlign w:val="center"/>
          </w:tcPr>
          <w:p w:rsidR="00682091" w:rsidRDefault="00682091" w:rsidP="00682091">
            <w:pPr>
              <w:jc w:val="left"/>
            </w:pPr>
            <w:r>
              <w:t>Description</w:t>
            </w:r>
          </w:p>
        </w:tc>
      </w:tr>
      <w:tr w:rsidR="00682091" w:rsidTr="00682091">
        <w:tc>
          <w:tcPr>
            <w:tcW w:w="1271" w:type="dxa"/>
            <w:vAlign w:val="center"/>
          </w:tcPr>
          <w:p w:rsidR="00682091" w:rsidRPr="000146CC" w:rsidRDefault="00682091" w:rsidP="00682091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1307" w:type="dxa"/>
            <w:vAlign w:val="center"/>
          </w:tcPr>
          <w:p w:rsidR="00682091" w:rsidRPr="000146CC" w:rsidRDefault="00682091" w:rsidP="0068209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349" w:type="dxa"/>
            <w:vAlign w:val="center"/>
          </w:tcPr>
          <w:p w:rsidR="00682091" w:rsidRPr="000146CC" w:rsidRDefault="00682091" w:rsidP="00682091">
            <w:pPr>
              <w:jc w:val="center"/>
            </w:pPr>
            <w:r>
              <w:t>Y</w:t>
            </w:r>
          </w:p>
        </w:tc>
        <w:tc>
          <w:tcPr>
            <w:tcW w:w="4999" w:type="dxa"/>
            <w:vAlign w:val="center"/>
          </w:tcPr>
          <w:p w:rsidR="00682091" w:rsidRDefault="00682091" w:rsidP="00682091">
            <w:pPr>
              <w:jc w:val="left"/>
            </w:pPr>
            <w:r>
              <w:t>The name of the parameter</w:t>
            </w:r>
          </w:p>
        </w:tc>
      </w:tr>
      <w:tr w:rsidR="00682091" w:rsidTr="00682091">
        <w:tc>
          <w:tcPr>
            <w:tcW w:w="1271" w:type="dxa"/>
            <w:vAlign w:val="center"/>
          </w:tcPr>
          <w:p w:rsidR="00682091" w:rsidRPr="000146CC" w:rsidRDefault="00682091" w:rsidP="00682091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1307" w:type="dxa"/>
            <w:vAlign w:val="center"/>
          </w:tcPr>
          <w:p w:rsidR="00682091" w:rsidRPr="000146CC" w:rsidRDefault="00682091" w:rsidP="0068209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1349" w:type="dxa"/>
            <w:vAlign w:val="center"/>
          </w:tcPr>
          <w:p w:rsidR="00682091" w:rsidRPr="000146CC" w:rsidRDefault="00682091" w:rsidP="00682091">
            <w:pPr>
              <w:jc w:val="center"/>
            </w:pPr>
            <w:r>
              <w:t>Y</w:t>
            </w:r>
          </w:p>
        </w:tc>
        <w:tc>
          <w:tcPr>
            <w:tcW w:w="4999" w:type="dxa"/>
            <w:vAlign w:val="center"/>
          </w:tcPr>
          <w:p w:rsidR="00682091" w:rsidRDefault="00682091" w:rsidP="00682091">
            <w:pPr>
              <w:jc w:val="left"/>
            </w:pPr>
            <w:r>
              <w:t>See below</w:t>
            </w:r>
          </w:p>
        </w:tc>
      </w:tr>
    </w:tbl>
    <w:p w:rsidR="001C2377" w:rsidRDefault="001C2377" w:rsidP="0070767C"/>
    <w:p w:rsidR="00A279B9" w:rsidRDefault="001C2377" w:rsidP="0070767C">
      <w:r>
        <w:t xml:space="preserve">The object </w:t>
      </w:r>
      <w:r w:rsidRPr="00A279B9">
        <w:rPr>
          <w:rFonts w:ascii="Courier New" w:hAnsi="Courier New" w:cs="Courier New"/>
        </w:rPr>
        <w:t>value</w:t>
      </w:r>
      <w:r>
        <w:t xml:space="preserve"> </w:t>
      </w:r>
      <w:r w:rsidR="00A279B9">
        <w:t xml:space="preserve">contains the value of the parameter in a format as described </w:t>
      </w:r>
      <w:r w:rsidR="003D2905">
        <w:t>in the next section</w:t>
      </w:r>
      <w:r w:rsidR="00A279B9">
        <w:t>.</w:t>
      </w:r>
    </w:p>
    <w:p w:rsidR="00881E2F" w:rsidRDefault="00881E2F" w:rsidP="0070767C">
      <w:r>
        <w:t>Example:</w:t>
      </w:r>
    </w:p>
    <w:p w:rsidR="00881E2F" w:rsidRDefault="00881E2F" w:rsidP="00881E2F">
      <w:pPr>
        <w:pStyle w:val="Code"/>
      </w:pPr>
      <w:r>
        <w:t>"parameters": {</w:t>
      </w:r>
    </w:p>
    <w:p w:rsidR="00881E2F" w:rsidRDefault="00881E2F" w:rsidP="00881E2F">
      <w:pPr>
        <w:pStyle w:val="Code"/>
      </w:pPr>
      <w:r>
        <w:t xml:space="preserve">  "param": [{</w:t>
      </w:r>
    </w:p>
    <w:p w:rsidR="00881E2F" w:rsidRDefault="00881E2F" w:rsidP="00881E2F">
      <w:pPr>
        <w:pStyle w:val="Code"/>
      </w:pPr>
      <w:r>
        <w:t xml:space="preserve">      "name": "Disk",</w:t>
      </w:r>
    </w:p>
    <w:p w:rsidR="00881E2F" w:rsidRDefault="00881E2F" w:rsidP="00881E2F">
      <w:pPr>
        <w:pStyle w:val="Code"/>
      </w:pPr>
      <w:r>
        <w:t xml:space="preserve">      "value": {</w:t>
      </w:r>
    </w:p>
    <w:p w:rsidR="00881E2F" w:rsidRDefault="00881E2F" w:rsidP="00881E2F">
      <w:pPr>
        <w:pStyle w:val="Code"/>
      </w:pPr>
      <w:r>
        <w:t xml:space="preserve">        "String": "0"</w:t>
      </w:r>
    </w:p>
    <w:p w:rsidR="00881E2F" w:rsidRDefault="00881E2F" w:rsidP="00881E2F">
      <w:pPr>
        <w:pStyle w:val="Code"/>
      </w:pPr>
      <w:r>
        <w:t xml:space="preserve">      }</w:t>
      </w:r>
    </w:p>
    <w:p w:rsidR="00881E2F" w:rsidRDefault="00881E2F" w:rsidP="00881E2F">
      <w:pPr>
        <w:pStyle w:val="Code"/>
      </w:pPr>
      <w:r>
        <w:t xml:space="preserve">    }</w:t>
      </w:r>
    </w:p>
    <w:p w:rsidR="00881E2F" w:rsidRDefault="00881E2F" w:rsidP="00881E2F">
      <w:pPr>
        <w:pStyle w:val="Code"/>
      </w:pPr>
      <w:r>
        <w:t xml:space="preserve">  ]</w:t>
      </w:r>
    </w:p>
    <w:p w:rsidR="00881E2F" w:rsidRDefault="00881E2F" w:rsidP="00881E2F">
      <w:pPr>
        <w:pStyle w:val="Code"/>
      </w:pPr>
      <w:r>
        <w:t>}</w:t>
      </w:r>
    </w:p>
    <w:p w:rsidR="00682091" w:rsidRDefault="00682091" w:rsidP="00682091"/>
    <w:p w:rsidR="00682091" w:rsidRDefault="00682091" w:rsidP="00682091"/>
    <w:p w:rsidR="00A279B9" w:rsidRDefault="00A279B9" w:rsidP="00A279B9">
      <w:pPr>
        <w:pStyle w:val="Heading7"/>
      </w:pPr>
      <w:bookmarkStart w:id="10" w:name="_Ref424735704"/>
      <w:proofErr w:type="gramStart"/>
      <w:r>
        <w:lastRenderedPageBreak/>
        <w:t>value</w:t>
      </w:r>
      <w:bookmarkEnd w:id="10"/>
      <w:proofErr w:type="gramEnd"/>
    </w:p>
    <w:p w:rsidR="00A279B9" w:rsidRDefault="00A279B9" w:rsidP="00A279B9">
      <w:r>
        <w:t>This object has exactly one member which can be either of the two alternatives in the following table.</w:t>
      </w:r>
    </w:p>
    <w:tbl>
      <w:tblPr>
        <w:tblStyle w:val="S3Table"/>
        <w:tblW w:w="0" w:type="auto"/>
        <w:tblLook w:val="04A0" w:firstRow="1" w:lastRow="0" w:firstColumn="1" w:lastColumn="0" w:noHBand="0" w:noVBand="1"/>
      </w:tblPr>
      <w:tblGrid>
        <w:gridCol w:w="1271"/>
        <w:gridCol w:w="1307"/>
        <w:gridCol w:w="6348"/>
      </w:tblGrid>
      <w:tr w:rsidR="00682091" w:rsidTr="00675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  <w:vAlign w:val="center"/>
          </w:tcPr>
          <w:p w:rsidR="00682091" w:rsidRDefault="00682091" w:rsidP="00C637C4">
            <w:pPr>
              <w:jc w:val="left"/>
            </w:pPr>
            <w:r>
              <w:t>Name</w:t>
            </w:r>
          </w:p>
        </w:tc>
        <w:tc>
          <w:tcPr>
            <w:tcW w:w="1307" w:type="dxa"/>
            <w:vAlign w:val="center"/>
          </w:tcPr>
          <w:p w:rsidR="00682091" w:rsidRDefault="00682091" w:rsidP="00C637C4">
            <w:pPr>
              <w:jc w:val="center"/>
            </w:pPr>
            <w:r>
              <w:t>Value type</w:t>
            </w:r>
          </w:p>
        </w:tc>
        <w:tc>
          <w:tcPr>
            <w:tcW w:w="6348" w:type="dxa"/>
            <w:vAlign w:val="center"/>
          </w:tcPr>
          <w:p w:rsidR="00682091" w:rsidRDefault="00682091" w:rsidP="00C637C4">
            <w:pPr>
              <w:jc w:val="left"/>
            </w:pPr>
            <w:r>
              <w:t>Description</w:t>
            </w:r>
          </w:p>
        </w:tc>
      </w:tr>
      <w:tr w:rsidR="00682091" w:rsidTr="006753D8">
        <w:tc>
          <w:tcPr>
            <w:tcW w:w="1271" w:type="dxa"/>
            <w:vAlign w:val="center"/>
          </w:tcPr>
          <w:p w:rsidR="00682091" w:rsidRPr="000146CC" w:rsidRDefault="00682091" w:rsidP="00C637C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307" w:type="dxa"/>
            <w:vAlign w:val="center"/>
          </w:tcPr>
          <w:p w:rsidR="00682091" w:rsidRPr="000146CC" w:rsidRDefault="00682091" w:rsidP="00C637C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6348" w:type="dxa"/>
            <w:vAlign w:val="center"/>
          </w:tcPr>
          <w:p w:rsidR="00682091" w:rsidRDefault="00682091" w:rsidP="00C637C4">
            <w:pPr>
              <w:jc w:val="left"/>
            </w:pPr>
            <w:r>
              <w:t>The value is a string or a numerical value encoded as a string</w:t>
            </w:r>
          </w:p>
        </w:tc>
      </w:tr>
      <w:tr w:rsidR="00682091" w:rsidTr="006753D8">
        <w:tc>
          <w:tcPr>
            <w:tcW w:w="1271" w:type="dxa"/>
            <w:vAlign w:val="center"/>
          </w:tcPr>
          <w:p w:rsidR="00682091" w:rsidRPr="000146CC" w:rsidRDefault="00682091" w:rsidP="00C637C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Binary</w:t>
            </w:r>
          </w:p>
        </w:tc>
        <w:tc>
          <w:tcPr>
            <w:tcW w:w="1307" w:type="dxa"/>
            <w:vAlign w:val="center"/>
          </w:tcPr>
          <w:p w:rsidR="00682091" w:rsidRPr="000146CC" w:rsidRDefault="00682091" w:rsidP="00C637C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6348" w:type="dxa"/>
            <w:vAlign w:val="center"/>
          </w:tcPr>
          <w:p w:rsidR="00682091" w:rsidRDefault="00682091" w:rsidP="00C637C4">
            <w:pPr>
              <w:jc w:val="left"/>
            </w:pPr>
            <w:r>
              <w:t>The value is a binary quantity converted to hex format and encoded as a string</w:t>
            </w:r>
          </w:p>
        </w:tc>
      </w:tr>
    </w:tbl>
    <w:p w:rsidR="00BA505C" w:rsidRDefault="00BA505C" w:rsidP="00A279B9"/>
    <w:p w:rsidR="00BA505C" w:rsidRDefault="00BA505C" w:rsidP="00A279B9">
      <w:r>
        <w:t>Example</w:t>
      </w:r>
      <w:r w:rsidR="00C637C4">
        <w:t>s</w:t>
      </w:r>
      <w:r>
        <w:t>:</w:t>
      </w:r>
    </w:p>
    <w:p w:rsidR="006753D8" w:rsidRDefault="006753D8" w:rsidP="006753D8">
      <w:pPr>
        <w:pStyle w:val="Code"/>
      </w:pPr>
      <w:r>
        <w:t>"value": {"String": "10</w:t>
      </w:r>
      <w:r w:rsidR="00083ED6">
        <w:t>.4</w:t>
      </w:r>
      <w:r>
        <w:t>"}</w:t>
      </w:r>
    </w:p>
    <w:p w:rsidR="006753D8" w:rsidRDefault="006753D8" w:rsidP="006753D8">
      <w:pPr>
        <w:pStyle w:val="Code"/>
      </w:pPr>
      <w:r>
        <w:t>"value": {"String": "Pass"}</w:t>
      </w:r>
    </w:p>
    <w:p w:rsidR="00C637C4" w:rsidRDefault="00C637C4" w:rsidP="00C637C4">
      <w:pPr>
        <w:pStyle w:val="Code"/>
      </w:pPr>
      <w:r>
        <w:t>"value": {"Binary": "123A456F"}</w:t>
      </w:r>
    </w:p>
    <w:p w:rsidR="00C637C4" w:rsidRDefault="00C637C4" w:rsidP="00C637C4">
      <w:r>
        <w:t xml:space="preserve">In the current version of the HSA app, only the </w:t>
      </w:r>
      <w:r w:rsidRPr="00A279B9">
        <w:rPr>
          <w:rFonts w:ascii="Courier New" w:hAnsi="Courier New" w:cs="Courier New"/>
        </w:rPr>
        <w:t>“String”</w:t>
      </w:r>
      <w:r>
        <w:t xml:space="preserve"> value is used.</w:t>
      </w:r>
    </w:p>
    <w:p w:rsidR="003222F1" w:rsidRDefault="00D440C3" w:rsidP="003222F1">
      <w:pPr>
        <w:pStyle w:val="Heading6"/>
      </w:pPr>
      <w:proofErr w:type="spellStart"/>
      <w:r>
        <w:t>report.STE</w:t>
      </w:r>
      <w:r w:rsidR="003222F1">
        <w:t>.boottime.diagnostics.test.result</w:t>
      </w:r>
      <w:proofErr w:type="spellEnd"/>
    </w:p>
    <w:p w:rsidR="00083ED6" w:rsidRDefault="00083ED6" w:rsidP="00083ED6">
      <w:r>
        <w:t>This object contains the result of the test executed on the agent. It contains the following members.</w:t>
      </w:r>
    </w:p>
    <w:tbl>
      <w:tblPr>
        <w:tblStyle w:val="S3Table"/>
        <w:tblW w:w="8926" w:type="dxa"/>
        <w:tblLook w:val="04A0" w:firstRow="1" w:lastRow="0" w:firstColumn="1" w:lastColumn="0" w:noHBand="0" w:noVBand="1"/>
      </w:tblPr>
      <w:tblGrid>
        <w:gridCol w:w="1537"/>
        <w:gridCol w:w="1288"/>
        <w:gridCol w:w="1342"/>
        <w:gridCol w:w="4759"/>
      </w:tblGrid>
      <w:tr w:rsidR="00083ED6" w:rsidTr="00C10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7" w:type="dxa"/>
            <w:vAlign w:val="center"/>
          </w:tcPr>
          <w:p w:rsidR="00083ED6" w:rsidRDefault="00083ED6" w:rsidP="00F45BC7">
            <w:pPr>
              <w:jc w:val="left"/>
            </w:pPr>
            <w:r>
              <w:t>Name</w:t>
            </w:r>
          </w:p>
        </w:tc>
        <w:tc>
          <w:tcPr>
            <w:tcW w:w="1288" w:type="dxa"/>
            <w:vAlign w:val="center"/>
          </w:tcPr>
          <w:p w:rsidR="00083ED6" w:rsidRDefault="00083ED6" w:rsidP="00F45BC7">
            <w:pPr>
              <w:jc w:val="center"/>
            </w:pPr>
            <w:r>
              <w:t>Value type</w:t>
            </w:r>
          </w:p>
        </w:tc>
        <w:tc>
          <w:tcPr>
            <w:tcW w:w="1342" w:type="dxa"/>
            <w:vAlign w:val="center"/>
          </w:tcPr>
          <w:p w:rsidR="00083ED6" w:rsidRDefault="00083ED6" w:rsidP="00F45BC7">
            <w:pPr>
              <w:jc w:val="center"/>
            </w:pPr>
            <w:r>
              <w:t>Mandatory</w:t>
            </w:r>
          </w:p>
        </w:tc>
        <w:tc>
          <w:tcPr>
            <w:tcW w:w="4759" w:type="dxa"/>
            <w:vAlign w:val="center"/>
          </w:tcPr>
          <w:p w:rsidR="00083ED6" w:rsidRDefault="00083ED6" w:rsidP="00F45BC7">
            <w:pPr>
              <w:jc w:val="left"/>
            </w:pPr>
            <w:r>
              <w:t>Description</w:t>
            </w:r>
          </w:p>
        </w:tc>
      </w:tr>
      <w:tr w:rsidR="00083ED6" w:rsidTr="00C10C13">
        <w:tc>
          <w:tcPr>
            <w:tcW w:w="1537" w:type="dxa"/>
            <w:vAlign w:val="center"/>
          </w:tcPr>
          <w:p w:rsidR="00083ED6" w:rsidRPr="000146CC" w:rsidRDefault="00083ED6" w:rsidP="00F45BC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1288" w:type="dxa"/>
            <w:vAlign w:val="center"/>
          </w:tcPr>
          <w:p w:rsidR="00083ED6" w:rsidRPr="000146CC" w:rsidRDefault="00083ED6" w:rsidP="00F45B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342" w:type="dxa"/>
            <w:vAlign w:val="center"/>
          </w:tcPr>
          <w:p w:rsidR="00083ED6" w:rsidRPr="000146CC" w:rsidRDefault="00083ED6" w:rsidP="00F45BC7">
            <w:pPr>
              <w:jc w:val="center"/>
            </w:pPr>
            <w:r>
              <w:t>Y</w:t>
            </w:r>
          </w:p>
        </w:tc>
        <w:tc>
          <w:tcPr>
            <w:tcW w:w="4759" w:type="dxa"/>
            <w:vAlign w:val="center"/>
          </w:tcPr>
          <w:p w:rsidR="00083ED6" w:rsidRDefault="00083ED6" w:rsidP="00F45BC7">
            <w:pPr>
              <w:jc w:val="left"/>
            </w:pPr>
            <w:r>
              <w:t>Indicates whether the test passed or failed</w:t>
            </w:r>
          </w:p>
        </w:tc>
      </w:tr>
      <w:tr w:rsidR="00083ED6" w:rsidTr="00C10C13">
        <w:tc>
          <w:tcPr>
            <w:tcW w:w="1537" w:type="dxa"/>
            <w:vAlign w:val="center"/>
          </w:tcPr>
          <w:p w:rsidR="00083ED6" w:rsidRPr="000146CC" w:rsidRDefault="00083ED6" w:rsidP="00F45BC7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returnData</w:t>
            </w:r>
            <w:proofErr w:type="spellEnd"/>
          </w:p>
        </w:tc>
        <w:tc>
          <w:tcPr>
            <w:tcW w:w="1288" w:type="dxa"/>
            <w:vAlign w:val="center"/>
          </w:tcPr>
          <w:p w:rsidR="00083ED6" w:rsidRPr="000146CC" w:rsidRDefault="00083ED6" w:rsidP="00F45B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1342" w:type="dxa"/>
            <w:vAlign w:val="center"/>
          </w:tcPr>
          <w:p w:rsidR="00083ED6" w:rsidRPr="000146CC" w:rsidRDefault="00083ED6" w:rsidP="00F45BC7">
            <w:pPr>
              <w:jc w:val="center"/>
            </w:pPr>
            <w:r>
              <w:t>Y</w:t>
            </w:r>
          </w:p>
        </w:tc>
        <w:tc>
          <w:tcPr>
            <w:tcW w:w="4759" w:type="dxa"/>
            <w:vAlign w:val="center"/>
          </w:tcPr>
          <w:p w:rsidR="00083ED6" w:rsidRDefault="00083ED6" w:rsidP="00F45BC7">
            <w:pPr>
              <w:jc w:val="left"/>
            </w:pPr>
            <w:r>
              <w:t>See below</w:t>
            </w:r>
          </w:p>
        </w:tc>
      </w:tr>
    </w:tbl>
    <w:p w:rsidR="00083ED6" w:rsidRDefault="00083ED6" w:rsidP="00083ED6"/>
    <w:p w:rsidR="00083ED6" w:rsidRPr="00083ED6" w:rsidRDefault="00083ED6" w:rsidP="00BA505C">
      <w:pPr>
        <w:rPr>
          <w:rStyle w:val="Emphasis"/>
        </w:rPr>
      </w:pPr>
      <w:r w:rsidRPr="00083ED6">
        <w:rPr>
          <w:rStyle w:val="Emphasis"/>
        </w:rPr>
        <w:t>Example</w:t>
      </w:r>
      <w:r>
        <w:rPr>
          <w:rStyle w:val="Emphasis"/>
        </w:rPr>
        <w:t xml:space="preserve"> of the full object</w:t>
      </w:r>
      <w:r>
        <w:t>:</w:t>
      </w:r>
    </w:p>
    <w:p w:rsidR="00083ED6" w:rsidRDefault="00083ED6" w:rsidP="00083ED6">
      <w:pPr>
        <w:pStyle w:val="Code"/>
      </w:pPr>
      <w:r>
        <w:t>"result": {</w:t>
      </w:r>
    </w:p>
    <w:p w:rsidR="00C10C13" w:rsidRDefault="00C10C13" w:rsidP="00C10C13">
      <w:pPr>
        <w:pStyle w:val="Code"/>
      </w:pPr>
      <w:r>
        <w:t xml:space="preserve">  "result": "Pass"</w:t>
      </w:r>
      <w:r>
        <w:t>,</w:t>
      </w:r>
    </w:p>
    <w:p w:rsidR="00083ED6" w:rsidRDefault="00083ED6" w:rsidP="00083ED6">
      <w:pPr>
        <w:pStyle w:val="Code"/>
      </w:pPr>
      <w:r>
        <w:t xml:space="preserve">  "returnData": {</w:t>
      </w:r>
    </w:p>
    <w:p w:rsidR="00083ED6" w:rsidRDefault="00083ED6" w:rsidP="00083ED6">
      <w:pPr>
        <w:pStyle w:val="Code"/>
      </w:pPr>
      <w:r>
        <w:t xml:space="preserve">    "data": [{</w:t>
      </w:r>
    </w:p>
    <w:p w:rsidR="00083ED6" w:rsidRDefault="00083ED6" w:rsidP="00083ED6">
      <w:pPr>
        <w:pStyle w:val="Code"/>
      </w:pPr>
      <w:r>
        <w:t xml:space="preserve">        "name": "ver",</w:t>
      </w:r>
    </w:p>
    <w:p w:rsidR="00083ED6" w:rsidRDefault="00083ED6" w:rsidP="00083ED6">
      <w:pPr>
        <w:pStyle w:val="Code"/>
      </w:pPr>
      <w:r>
        <w:t xml:space="preserve">        "value": {</w:t>
      </w:r>
    </w:p>
    <w:p w:rsidR="00083ED6" w:rsidRDefault="00083ED6" w:rsidP="00083ED6">
      <w:pPr>
        <w:pStyle w:val="Code"/>
      </w:pPr>
      <w:r>
        <w:t xml:space="preserve">          "String": "01.11.0114"</w:t>
      </w:r>
    </w:p>
    <w:p w:rsidR="00083ED6" w:rsidRDefault="00083ED6" w:rsidP="00083ED6">
      <w:pPr>
        <w:pStyle w:val="Code"/>
      </w:pPr>
      <w:r>
        <w:t xml:space="preserve">        }</w:t>
      </w:r>
    </w:p>
    <w:p w:rsidR="00083ED6" w:rsidRDefault="00083ED6" w:rsidP="00083ED6">
      <w:pPr>
        <w:pStyle w:val="Code"/>
      </w:pPr>
      <w:r>
        <w:t xml:space="preserve">      }</w:t>
      </w:r>
    </w:p>
    <w:p w:rsidR="00083ED6" w:rsidRDefault="00083ED6" w:rsidP="00083ED6">
      <w:pPr>
        <w:pStyle w:val="Code"/>
      </w:pPr>
      <w:r>
        <w:t xml:space="preserve">    ]</w:t>
      </w:r>
    </w:p>
    <w:p w:rsidR="00083ED6" w:rsidRDefault="00C10C13" w:rsidP="00083ED6">
      <w:pPr>
        <w:pStyle w:val="Code"/>
      </w:pPr>
      <w:r>
        <w:t xml:space="preserve">  }</w:t>
      </w:r>
    </w:p>
    <w:p w:rsidR="00083ED6" w:rsidRDefault="00083ED6" w:rsidP="00083ED6">
      <w:pPr>
        <w:pStyle w:val="Code"/>
      </w:pPr>
      <w:r>
        <w:t>}</w:t>
      </w:r>
    </w:p>
    <w:p w:rsidR="00083ED6" w:rsidRDefault="006D7475" w:rsidP="006D7475">
      <w:pPr>
        <w:pStyle w:val="Heading7"/>
      </w:pPr>
      <w:proofErr w:type="spellStart"/>
      <w:r>
        <w:t>report.STE.boottime.diagnostics.test.result.returnData</w:t>
      </w:r>
      <w:proofErr w:type="spellEnd"/>
    </w:p>
    <w:p w:rsidR="006D7475" w:rsidRDefault="006D7475" w:rsidP="006D7475">
      <w:r>
        <w:t>This object contains the result data, if any, of the test exec</w:t>
      </w:r>
      <w:r w:rsidR="00E80039">
        <w:t>uted on the agent. It contains exactly one</w:t>
      </w:r>
      <w:r>
        <w:t xml:space="preserve"> member named </w:t>
      </w:r>
      <w:r>
        <w:rPr>
          <w:rFonts w:ascii="Courier New" w:hAnsi="Courier New" w:cs="Courier New"/>
        </w:rPr>
        <w:t>data</w:t>
      </w:r>
      <w:r>
        <w:t xml:space="preserve"> which is an array. The array has zero or more elements, each of which has the following members.</w:t>
      </w:r>
    </w:p>
    <w:tbl>
      <w:tblPr>
        <w:tblStyle w:val="S3Table"/>
        <w:tblW w:w="8926" w:type="dxa"/>
        <w:tblLook w:val="04A0" w:firstRow="1" w:lastRow="0" w:firstColumn="1" w:lastColumn="0" w:noHBand="0" w:noVBand="1"/>
      </w:tblPr>
      <w:tblGrid>
        <w:gridCol w:w="1271"/>
        <w:gridCol w:w="1307"/>
        <w:gridCol w:w="1349"/>
        <w:gridCol w:w="4999"/>
      </w:tblGrid>
      <w:tr w:rsidR="006D7475" w:rsidTr="00F45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  <w:vAlign w:val="center"/>
          </w:tcPr>
          <w:p w:rsidR="006D7475" w:rsidRDefault="006D7475" w:rsidP="00F45BC7">
            <w:pPr>
              <w:jc w:val="left"/>
            </w:pPr>
            <w:r>
              <w:t>Name</w:t>
            </w:r>
          </w:p>
        </w:tc>
        <w:tc>
          <w:tcPr>
            <w:tcW w:w="1307" w:type="dxa"/>
            <w:vAlign w:val="center"/>
          </w:tcPr>
          <w:p w:rsidR="006D7475" w:rsidRDefault="006D7475" w:rsidP="00F45BC7">
            <w:pPr>
              <w:jc w:val="center"/>
            </w:pPr>
            <w:r>
              <w:t>Value type</w:t>
            </w:r>
          </w:p>
        </w:tc>
        <w:tc>
          <w:tcPr>
            <w:tcW w:w="1349" w:type="dxa"/>
            <w:vAlign w:val="center"/>
          </w:tcPr>
          <w:p w:rsidR="006D7475" w:rsidRDefault="006D7475" w:rsidP="00F45BC7">
            <w:pPr>
              <w:jc w:val="center"/>
            </w:pPr>
            <w:r>
              <w:t>Mandatory</w:t>
            </w:r>
          </w:p>
        </w:tc>
        <w:tc>
          <w:tcPr>
            <w:tcW w:w="4999" w:type="dxa"/>
            <w:vAlign w:val="center"/>
          </w:tcPr>
          <w:p w:rsidR="006D7475" w:rsidRDefault="006D7475" w:rsidP="00F45BC7">
            <w:pPr>
              <w:jc w:val="left"/>
            </w:pPr>
            <w:r>
              <w:t>Description</w:t>
            </w:r>
          </w:p>
        </w:tc>
      </w:tr>
      <w:tr w:rsidR="006D7475" w:rsidTr="00F45BC7">
        <w:tc>
          <w:tcPr>
            <w:tcW w:w="1271" w:type="dxa"/>
            <w:vAlign w:val="center"/>
          </w:tcPr>
          <w:p w:rsidR="006D7475" w:rsidRPr="000146CC" w:rsidRDefault="006D7475" w:rsidP="00F45BC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1307" w:type="dxa"/>
            <w:vAlign w:val="center"/>
          </w:tcPr>
          <w:p w:rsidR="006D7475" w:rsidRPr="000146CC" w:rsidRDefault="006D7475" w:rsidP="00F45B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349" w:type="dxa"/>
            <w:vAlign w:val="center"/>
          </w:tcPr>
          <w:p w:rsidR="006D7475" w:rsidRPr="000146CC" w:rsidRDefault="006D7475" w:rsidP="00F45BC7">
            <w:pPr>
              <w:jc w:val="center"/>
            </w:pPr>
            <w:r>
              <w:t>Y</w:t>
            </w:r>
          </w:p>
        </w:tc>
        <w:tc>
          <w:tcPr>
            <w:tcW w:w="4999" w:type="dxa"/>
            <w:vAlign w:val="center"/>
          </w:tcPr>
          <w:p w:rsidR="006D7475" w:rsidRDefault="006D7475" w:rsidP="00F45BC7">
            <w:pPr>
              <w:jc w:val="left"/>
            </w:pPr>
            <w:r>
              <w:t>The name of the parameter</w:t>
            </w:r>
          </w:p>
        </w:tc>
      </w:tr>
      <w:tr w:rsidR="006D7475" w:rsidTr="00F45BC7">
        <w:tc>
          <w:tcPr>
            <w:tcW w:w="1271" w:type="dxa"/>
            <w:vAlign w:val="center"/>
          </w:tcPr>
          <w:p w:rsidR="006D7475" w:rsidRPr="000146CC" w:rsidRDefault="006D7475" w:rsidP="00F45BC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1307" w:type="dxa"/>
            <w:vAlign w:val="center"/>
          </w:tcPr>
          <w:p w:rsidR="006D7475" w:rsidRPr="000146CC" w:rsidRDefault="006D7475" w:rsidP="00F45B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1349" w:type="dxa"/>
            <w:vAlign w:val="center"/>
          </w:tcPr>
          <w:p w:rsidR="006D7475" w:rsidRPr="000146CC" w:rsidRDefault="006D7475" w:rsidP="00F45BC7">
            <w:pPr>
              <w:jc w:val="center"/>
            </w:pPr>
            <w:r>
              <w:t>Y</w:t>
            </w:r>
          </w:p>
        </w:tc>
        <w:tc>
          <w:tcPr>
            <w:tcW w:w="4999" w:type="dxa"/>
            <w:vAlign w:val="center"/>
          </w:tcPr>
          <w:p w:rsidR="006D7475" w:rsidRDefault="006D7475" w:rsidP="00F45BC7">
            <w:pPr>
              <w:jc w:val="left"/>
            </w:pPr>
            <w:r>
              <w:t>See below</w:t>
            </w:r>
          </w:p>
        </w:tc>
      </w:tr>
    </w:tbl>
    <w:p w:rsidR="006D7475" w:rsidRDefault="006D7475" w:rsidP="006D7475"/>
    <w:p w:rsidR="006D7475" w:rsidRDefault="006D7475" w:rsidP="006D7475">
      <w:r>
        <w:t xml:space="preserve">The object </w:t>
      </w:r>
      <w:r w:rsidRPr="00A279B9">
        <w:rPr>
          <w:rFonts w:ascii="Courier New" w:hAnsi="Courier New" w:cs="Courier New"/>
        </w:rPr>
        <w:t>value</w:t>
      </w:r>
      <w:r>
        <w:t xml:space="preserve"> is identical to the object described above in section </w:t>
      </w:r>
      <w:r>
        <w:fldChar w:fldCharType="begin"/>
      </w:r>
      <w:r>
        <w:instrText xml:space="preserve"> REF _Ref424735704 \r \h </w:instrText>
      </w:r>
      <w:r>
        <w:fldChar w:fldCharType="separate"/>
      </w:r>
      <w:r>
        <w:t>2.4.1.3.1.3.1</w:t>
      </w:r>
      <w:r>
        <w:fldChar w:fldCharType="end"/>
      </w:r>
      <w:r>
        <w:t>.</w:t>
      </w:r>
    </w:p>
    <w:p w:rsidR="006D7475" w:rsidRDefault="006D7475" w:rsidP="006D7475">
      <w:r>
        <w:t>Example:</w:t>
      </w:r>
    </w:p>
    <w:p w:rsidR="006D7475" w:rsidRDefault="006D7475" w:rsidP="006D7475">
      <w:pPr>
        <w:pStyle w:val="Code"/>
      </w:pPr>
      <w:r>
        <w:lastRenderedPageBreak/>
        <w:t>"returnData": {</w:t>
      </w:r>
    </w:p>
    <w:p w:rsidR="006D7475" w:rsidRDefault="006D7475" w:rsidP="006D7475">
      <w:pPr>
        <w:pStyle w:val="Code"/>
      </w:pPr>
      <w:r>
        <w:t xml:space="preserve">  "data": [{</w:t>
      </w:r>
    </w:p>
    <w:p w:rsidR="006D7475" w:rsidRDefault="006D7475" w:rsidP="006D7475">
      <w:pPr>
        <w:pStyle w:val="Code"/>
      </w:pPr>
      <w:r>
        <w:t xml:space="preserve">      "name": "ver",</w:t>
      </w:r>
    </w:p>
    <w:p w:rsidR="006D7475" w:rsidRDefault="006D7475" w:rsidP="006D7475">
      <w:pPr>
        <w:pStyle w:val="Code"/>
      </w:pPr>
      <w:r>
        <w:t xml:space="preserve">      "value": {</w:t>
      </w:r>
    </w:p>
    <w:p w:rsidR="006D7475" w:rsidRDefault="006D7475" w:rsidP="006D7475">
      <w:pPr>
        <w:pStyle w:val="Code"/>
      </w:pPr>
      <w:r>
        <w:t xml:space="preserve">        "String": "01.11.0114"</w:t>
      </w:r>
    </w:p>
    <w:p w:rsidR="006D7475" w:rsidRDefault="006D7475" w:rsidP="006D7475">
      <w:pPr>
        <w:pStyle w:val="Code"/>
      </w:pPr>
      <w:r>
        <w:t xml:space="preserve">      }</w:t>
      </w:r>
    </w:p>
    <w:p w:rsidR="006D7475" w:rsidRDefault="006D7475" w:rsidP="006D7475">
      <w:pPr>
        <w:pStyle w:val="Code"/>
      </w:pPr>
      <w:r>
        <w:t xml:space="preserve">    }</w:t>
      </w:r>
    </w:p>
    <w:p w:rsidR="006D7475" w:rsidRDefault="006D7475" w:rsidP="006D7475">
      <w:pPr>
        <w:pStyle w:val="Code"/>
      </w:pPr>
      <w:r>
        <w:t xml:space="preserve">  ]</w:t>
      </w:r>
    </w:p>
    <w:p w:rsidR="006D7475" w:rsidRPr="006D7475" w:rsidRDefault="006D7475" w:rsidP="006D7475">
      <w:pPr>
        <w:pStyle w:val="Code"/>
      </w:pPr>
      <w:r>
        <w:t>}</w:t>
      </w:r>
    </w:p>
    <w:p w:rsidR="001822A8" w:rsidRDefault="001822A8" w:rsidP="001822A8">
      <w:pPr>
        <w:pStyle w:val="Heading2"/>
      </w:pPr>
      <w:bookmarkStart w:id="11" w:name="_Toc424897520"/>
      <w:proofErr w:type="spellStart"/>
      <w:r>
        <w:t>report.manual</w:t>
      </w:r>
      <w:bookmarkEnd w:id="11"/>
      <w:proofErr w:type="spellEnd"/>
    </w:p>
    <w:p w:rsidR="005C2229" w:rsidRDefault="00C10E32" w:rsidP="00C10E32">
      <w:r>
        <w:t xml:space="preserve">This object contains </w:t>
      </w:r>
      <w:r w:rsidR="005C2229">
        <w:t xml:space="preserve">a collection of </w:t>
      </w:r>
      <w:r>
        <w:t xml:space="preserve">information </w:t>
      </w:r>
      <w:r w:rsidR="005C2229">
        <w:t>gathered by the app in relation to the test run as a whole. The object has the following members.</w:t>
      </w:r>
    </w:p>
    <w:tbl>
      <w:tblPr>
        <w:tblStyle w:val="S3Table"/>
        <w:tblW w:w="8926" w:type="dxa"/>
        <w:tblLook w:val="04A0" w:firstRow="1" w:lastRow="0" w:firstColumn="1" w:lastColumn="0" w:noHBand="0" w:noVBand="1"/>
      </w:tblPr>
      <w:tblGrid>
        <w:gridCol w:w="1838"/>
        <w:gridCol w:w="1307"/>
        <w:gridCol w:w="1528"/>
        <w:gridCol w:w="4253"/>
      </w:tblGrid>
      <w:tr w:rsidR="00C10E32" w:rsidTr="00F45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vAlign w:val="center"/>
          </w:tcPr>
          <w:p w:rsidR="00C10E32" w:rsidRDefault="00C10E32" w:rsidP="00F45BC7">
            <w:pPr>
              <w:jc w:val="left"/>
            </w:pPr>
            <w:r>
              <w:t>Name</w:t>
            </w:r>
          </w:p>
        </w:tc>
        <w:tc>
          <w:tcPr>
            <w:tcW w:w="1307" w:type="dxa"/>
            <w:vAlign w:val="center"/>
          </w:tcPr>
          <w:p w:rsidR="00C10E32" w:rsidRDefault="00C10E32" w:rsidP="00F45BC7">
            <w:pPr>
              <w:jc w:val="center"/>
            </w:pPr>
            <w:r>
              <w:t>Value type</w:t>
            </w:r>
          </w:p>
        </w:tc>
        <w:tc>
          <w:tcPr>
            <w:tcW w:w="1528" w:type="dxa"/>
            <w:vAlign w:val="center"/>
          </w:tcPr>
          <w:p w:rsidR="00C10E32" w:rsidRDefault="00C10E32" w:rsidP="00F45BC7">
            <w:pPr>
              <w:jc w:val="center"/>
            </w:pPr>
            <w:r>
              <w:t>Mandatory</w:t>
            </w:r>
          </w:p>
        </w:tc>
        <w:tc>
          <w:tcPr>
            <w:tcW w:w="4253" w:type="dxa"/>
            <w:vAlign w:val="center"/>
          </w:tcPr>
          <w:p w:rsidR="00C10E32" w:rsidRDefault="00C10E32" w:rsidP="00F45BC7">
            <w:pPr>
              <w:jc w:val="left"/>
            </w:pPr>
            <w:r>
              <w:t>Description</w:t>
            </w:r>
          </w:p>
        </w:tc>
      </w:tr>
      <w:tr w:rsidR="00C10E32" w:rsidTr="00F45BC7">
        <w:tc>
          <w:tcPr>
            <w:tcW w:w="1838" w:type="dxa"/>
            <w:vAlign w:val="center"/>
          </w:tcPr>
          <w:p w:rsidR="00C10E32" w:rsidRPr="000146CC" w:rsidRDefault="005C2229" w:rsidP="00F45BC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</w:t>
            </w:r>
          </w:p>
        </w:tc>
        <w:tc>
          <w:tcPr>
            <w:tcW w:w="1307" w:type="dxa"/>
            <w:vAlign w:val="center"/>
          </w:tcPr>
          <w:p w:rsidR="00C10E32" w:rsidRPr="000146CC" w:rsidRDefault="00C10E32" w:rsidP="00F45BC7">
            <w:pPr>
              <w:jc w:val="center"/>
              <w:rPr>
                <w:rFonts w:ascii="Courier New" w:hAnsi="Courier New" w:cs="Courier New"/>
              </w:rPr>
            </w:pPr>
            <w:r w:rsidRPr="000146C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528" w:type="dxa"/>
            <w:vAlign w:val="center"/>
          </w:tcPr>
          <w:p w:rsidR="00C10E32" w:rsidRPr="000146CC" w:rsidRDefault="00C10E32" w:rsidP="00F45BC7">
            <w:pPr>
              <w:jc w:val="center"/>
            </w:pPr>
            <w:r>
              <w:t>Y</w:t>
            </w:r>
          </w:p>
        </w:tc>
        <w:tc>
          <w:tcPr>
            <w:tcW w:w="4253" w:type="dxa"/>
            <w:vAlign w:val="center"/>
          </w:tcPr>
          <w:p w:rsidR="00C10E32" w:rsidRDefault="00C10E32" w:rsidP="00F45BC7">
            <w:pPr>
              <w:jc w:val="left"/>
            </w:pPr>
            <w:r>
              <w:t>See below</w:t>
            </w:r>
          </w:p>
        </w:tc>
      </w:tr>
      <w:tr w:rsidR="00C10E32" w:rsidTr="00F45BC7">
        <w:tc>
          <w:tcPr>
            <w:tcW w:w="1838" w:type="dxa"/>
            <w:vAlign w:val="center"/>
          </w:tcPr>
          <w:p w:rsidR="00C10E32" w:rsidRPr="000146CC" w:rsidRDefault="005C2229" w:rsidP="00F45BC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actor</w:t>
            </w:r>
          </w:p>
        </w:tc>
        <w:tc>
          <w:tcPr>
            <w:tcW w:w="1307" w:type="dxa"/>
            <w:vAlign w:val="center"/>
          </w:tcPr>
          <w:p w:rsidR="00C10E32" w:rsidRPr="000146CC" w:rsidRDefault="00C10E32" w:rsidP="00F45BC7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</w:tc>
        <w:tc>
          <w:tcPr>
            <w:tcW w:w="1528" w:type="dxa"/>
            <w:vAlign w:val="center"/>
          </w:tcPr>
          <w:p w:rsidR="00C10E32" w:rsidRPr="000146CC" w:rsidRDefault="00C10E32" w:rsidP="00F45BC7">
            <w:pPr>
              <w:jc w:val="center"/>
            </w:pPr>
            <w:r>
              <w:t>Y</w:t>
            </w:r>
          </w:p>
        </w:tc>
        <w:tc>
          <w:tcPr>
            <w:tcW w:w="4253" w:type="dxa"/>
            <w:vAlign w:val="center"/>
          </w:tcPr>
          <w:p w:rsidR="00C10E32" w:rsidRDefault="00C10E32" w:rsidP="00F45BC7">
            <w:pPr>
              <w:jc w:val="left"/>
            </w:pPr>
            <w:r>
              <w:t>See below</w:t>
            </w:r>
          </w:p>
        </w:tc>
      </w:tr>
      <w:tr w:rsidR="00C10E32" w:rsidTr="00F45BC7">
        <w:tc>
          <w:tcPr>
            <w:tcW w:w="1838" w:type="dxa"/>
            <w:vAlign w:val="center"/>
          </w:tcPr>
          <w:p w:rsidR="00C10E32" w:rsidRPr="000146CC" w:rsidRDefault="005C2229" w:rsidP="00F45BC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weather</w:t>
            </w:r>
          </w:p>
        </w:tc>
        <w:tc>
          <w:tcPr>
            <w:tcW w:w="1307" w:type="dxa"/>
            <w:vAlign w:val="center"/>
          </w:tcPr>
          <w:p w:rsidR="00C10E32" w:rsidRPr="000146CC" w:rsidRDefault="00FB36C8" w:rsidP="00F45B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528" w:type="dxa"/>
            <w:vAlign w:val="center"/>
          </w:tcPr>
          <w:p w:rsidR="00C10E32" w:rsidRPr="000146CC" w:rsidRDefault="005C2229" w:rsidP="00F45BC7">
            <w:pPr>
              <w:jc w:val="center"/>
            </w:pPr>
            <w:r>
              <w:t>N</w:t>
            </w:r>
          </w:p>
        </w:tc>
        <w:tc>
          <w:tcPr>
            <w:tcW w:w="4253" w:type="dxa"/>
            <w:vAlign w:val="center"/>
          </w:tcPr>
          <w:p w:rsidR="00C10E32" w:rsidRDefault="00C10E32" w:rsidP="00F45BC7">
            <w:pPr>
              <w:jc w:val="left"/>
            </w:pPr>
            <w:r>
              <w:t>See below</w:t>
            </w:r>
          </w:p>
        </w:tc>
      </w:tr>
      <w:tr w:rsidR="005C2229" w:rsidTr="00F45BC7">
        <w:tc>
          <w:tcPr>
            <w:tcW w:w="1838" w:type="dxa"/>
            <w:vAlign w:val="center"/>
          </w:tcPr>
          <w:p w:rsidR="005C2229" w:rsidRDefault="005C2229" w:rsidP="00F45BC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survey</w:t>
            </w:r>
          </w:p>
        </w:tc>
        <w:tc>
          <w:tcPr>
            <w:tcW w:w="1307" w:type="dxa"/>
            <w:vAlign w:val="center"/>
          </w:tcPr>
          <w:p w:rsidR="005C2229" w:rsidRDefault="005C2229" w:rsidP="00F45B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1528" w:type="dxa"/>
            <w:vAlign w:val="center"/>
          </w:tcPr>
          <w:p w:rsidR="005C2229" w:rsidRDefault="005C2229" w:rsidP="00F45BC7">
            <w:pPr>
              <w:jc w:val="center"/>
            </w:pPr>
            <w:r>
              <w:t>N</w:t>
            </w:r>
          </w:p>
        </w:tc>
        <w:tc>
          <w:tcPr>
            <w:tcW w:w="4253" w:type="dxa"/>
            <w:vAlign w:val="center"/>
          </w:tcPr>
          <w:p w:rsidR="005C2229" w:rsidRDefault="005C2229" w:rsidP="00F45BC7">
            <w:pPr>
              <w:jc w:val="left"/>
            </w:pPr>
            <w:r>
              <w:t>See below</w:t>
            </w:r>
          </w:p>
        </w:tc>
      </w:tr>
      <w:tr w:rsidR="005C2229" w:rsidTr="00F45BC7">
        <w:tc>
          <w:tcPr>
            <w:tcW w:w="1838" w:type="dxa"/>
            <w:vAlign w:val="center"/>
          </w:tcPr>
          <w:p w:rsidR="005C2229" w:rsidRDefault="005C2229" w:rsidP="00F45BC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comment</w:t>
            </w:r>
          </w:p>
        </w:tc>
        <w:tc>
          <w:tcPr>
            <w:tcW w:w="1307" w:type="dxa"/>
            <w:vAlign w:val="center"/>
          </w:tcPr>
          <w:p w:rsidR="005C2229" w:rsidRDefault="005C2229" w:rsidP="00F45B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1528" w:type="dxa"/>
            <w:vAlign w:val="center"/>
          </w:tcPr>
          <w:p w:rsidR="005C2229" w:rsidRDefault="005C2229" w:rsidP="00F45BC7">
            <w:pPr>
              <w:jc w:val="center"/>
            </w:pPr>
            <w:r>
              <w:t>Y</w:t>
            </w:r>
          </w:p>
        </w:tc>
        <w:tc>
          <w:tcPr>
            <w:tcW w:w="4253" w:type="dxa"/>
            <w:vAlign w:val="center"/>
          </w:tcPr>
          <w:p w:rsidR="005C2229" w:rsidRDefault="005C2229" w:rsidP="00F45BC7">
            <w:pPr>
              <w:jc w:val="left"/>
            </w:pPr>
            <w:r>
              <w:t>See below</w:t>
            </w:r>
          </w:p>
        </w:tc>
      </w:tr>
    </w:tbl>
    <w:p w:rsidR="00C10E32" w:rsidRDefault="00C10E32" w:rsidP="00C10E32"/>
    <w:p w:rsidR="005C2229" w:rsidRDefault="005C2229" w:rsidP="005C2229">
      <w:r w:rsidRPr="00D440C3">
        <w:rPr>
          <w:rStyle w:val="Emphasis"/>
        </w:rPr>
        <w:t>Example</w:t>
      </w:r>
      <w:r>
        <w:rPr>
          <w:rStyle w:val="Emphasis"/>
        </w:rPr>
        <w:t xml:space="preserve"> of the full object</w:t>
      </w:r>
      <w:r>
        <w:t>:</w:t>
      </w:r>
    </w:p>
    <w:p w:rsidR="00C10E32" w:rsidRDefault="001A6C09" w:rsidP="001A6C09">
      <w:pPr>
        <w:pStyle w:val="Code"/>
      </w:pPr>
      <w:r>
        <w:t>"manual"</w:t>
      </w:r>
      <w:r w:rsidR="00C10E32">
        <w:t>: {</w:t>
      </w:r>
    </w:p>
    <w:p w:rsidR="00C10E32" w:rsidRDefault="00C10E32" w:rsidP="001A6C09">
      <w:pPr>
        <w:pStyle w:val="Code"/>
      </w:pPr>
      <w:r>
        <w:t xml:space="preserve">  "actor" {</w:t>
      </w:r>
    </w:p>
    <w:p w:rsidR="00C10E32" w:rsidRDefault="00C10E32" w:rsidP="001A6C09">
      <w:pPr>
        <w:pStyle w:val="Code"/>
      </w:pPr>
      <w:r>
        <w:t xml:space="preserve">    "id": "s3_cob",</w:t>
      </w:r>
    </w:p>
    <w:p w:rsidR="00C10E32" w:rsidRDefault="00C10E32" w:rsidP="001A6C09">
      <w:pPr>
        <w:pStyle w:val="Code"/>
      </w:pPr>
      <w:r>
        <w:t xml:space="preserve">    "type": "Engineer"</w:t>
      </w:r>
    </w:p>
    <w:p w:rsidR="00C10E32" w:rsidRDefault="00C10E32" w:rsidP="001A6C09">
      <w:pPr>
        <w:pStyle w:val="Code"/>
      </w:pPr>
      <w:r>
        <w:t xml:space="preserve">  },</w:t>
      </w:r>
    </w:p>
    <w:p w:rsidR="00C10E32" w:rsidRDefault="00C10E32" w:rsidP="001A6C09">
      <w:pPr>
        <w:pStyle w:val="Code"/>
      </w:pPr>
      <w:r>
        <w:t xml:space="preserve">  "comment": [{</w:t>
      </w:r>
    </w:p>
    <w:p w:rsidR="00C10E32" w:rsidRDefault="00C10E32" w:rsidP="001A6C09">
      <w:pPr>
        <w:pStyle w:val="Code"/>
      </w:pPr>
      <w:r>
        <w:t xml:space="preserve">      "title": "Connection Duration",</w:t>
      </w:r>
    </w:p>
    <w:p w:rsidR="00C10E32" w:rsidRDefault="00C10E32" w:rsidP="001A6C09">
      <w:pPr>
        <w:pStyle w:val="Code"/>
      </w:pPr>
      <w:r>
        <w:t xml:space="preserve">      "value": 105</w:t>
      </w:r>
    </w:p>
    <w:p w:rsidR="00C10E32" w:rsidRDefault="00C10E32" w:rsidP="001A6C09">
      <w:pPr>
        <w:pStyle w:val="Code"/>
      </w:pPr>
      <w:r>
        <w:t xml:space="preserve">    }, {</w:t>
      </w:r>
    </w:p>
    <w:p w:rsidR="00C10E32" w:rsidRDefault="00C10E32" w:rsidP="001A6C09">
      <w:pPr>
        <w:pStyle w:val="Code"/>
      </w:pPr>
      <w:r>
        <w:t xml:space="preserve">      "title": "Diagnostic Duration",</w:t>
      </w:r>
    </w:p>
    <w:p w:rsidR="00C10E32" w:rsidRDefault="00C10E32" w:rsidP="001A6C09">
      <w:pPr>
        <w:pStyle w:val="Code"/>
      </w:pPr>
      <w:r>
        <w:t xml:space="preserve">      "value": 86</w:t>
      </w:r>
    </w:p>
    <w:p w:rsidR="00C10E32" w:rsidRDefault="00C10E32" w:rsidP="001A6C09">
      <w:pPr>
        <w:pStyle w:val="Code"/>
      </w:pPr>
      <w:r>
        <w:t xml:space="preserve">    }, {</w:t>
      </w:r>
    </w:p>
    <w:p w:rsidR="00C10E32" w:rsidRDefault="00C10E32" w:rsidP="001A6C09">
      <w:pPr>
        <w:pStyle w:val="Code"/>
      </w:pPr>
      <w:r>
        <w:t xml:space="preserve">      "title": "Total Failed",</w:t>
      </w:r>
    </w:p>
    <w:p w:rsidR="00C10E32" w:rsidRDefault="00C10E32" w:rsidP="001A6C09">
      <w:pPr>
        <w:pStyle w:val="Code"/>
      </w:pPr>
      <w:r>
        <w:t xml:space="preserve">      "value": 2</w:t>
      </w:r>
    </w:p>
    <w:p w:rsidR="00C10E32" w:rsidRDefault="00C10E32" w:rsidP="001A6C09">
      <w:pPr>
        <w:pStyle w:val="Code"/>
      </w:pPr>
      <w:r>
        <w:t xml:space="preserve">    }, {</w:t>
      </w:r>
    </w:p>
    <w:p w:rsidR="00C10E32" w:rsidRDefault="00C10E32" w:rsidP="001A6C09">
      <w:pPr>
        <w:pStyle w:val="Code"/>
      </w:pPr>
      <w:r>
        <w:t xml:space="preserve">      "title": "Total Passed",</w:t>
      </w:r>
    </w:p>
    <w:p w:rsidR="00C10E32" w:rsidRDefault="00C10E32" w:rsidP="001A6C09">
      <w:pPr>
        <w:pStyle w:val="Code"/>
      </w:pPr>
      <w:r>
        <w:t xml:space="preserve">      "value": 60</w:t>
      </w:r>
    </w:p>
    <w:p w:rsidR="00C10E32" w:rsidRDefault="00C10E32" w:rsidP="001A6C09">
      <w:pPr>
        <w:pStyle w:val="Code"/>
      </w:pPr>
      <w:r>
        <w:t xml:space="preserve">    }, {</w:t>
      </w:r>
    </w:p>
    <w:p w:rsidR="00C10E32" w:rsidRDefault="00C10E32" w:rsidP="001A6C09">
      <w:pPr>
        <w:pStyle w:val="Code"/>
      </w:pPr>
      <w:r>
        <w:t xml:space="preserve">      "title": "Total Tests Run",</w:t>
      </w:r>
    </w:p>
    <w:p w:rsidR="00C10E32" w:rsidRDefault="00C10E32" w:rsidP="001A6C09">
      <w:pPr>
        <w:pStyle w:val="Code"/>
      </w:pPr>
      <w:r>
        <w:t xml:space="preserve">      "value": 62</w:t>
      </w:r>
    </w:p>
    <w:p w:rsidR="00C10E32" w:rsidRDefault="00C10E32" w:rsidP="001A6C09">
      <w:pPr>
        <w:pStyle w:val="Code"/>
      </w:pPr>
      <w:r>
        <w:t xml:space="preserve">    }, {</w:t>
      </w:r>
    </w:p>
    <w:p w:rsidR="00C10E32" w:rsidRDefault="00C10E32" w:rsidP="001A6C09">
      <w:pPr>
        <w:pStyle w:val="Code"/>
      </w:pPr>
      <w:r>
        <w:t xml:space="preserve">      "title": "Error String",</w:t>
      </w:r>
    </w:p>
    <w:p w:rsidR="00C10E32" w:rsidRDefault="00C10E32" w:rsidP="001A6C09">
      <w:pPr>
        <w:pStyle w:val="Code"/>
      </w:pPr>
      <w:r>
        <w:t xml:space="preserve">      "value": "Viewing Card Reader fail"</w:t>
      </w:r>
    </w:p>
    <w:p w:rsidR="00C10E32" w:rsidRDefault="00C10E32" w:rsidP="001A6C09">
      <w:pPr>
        <w:pStyle w:val="Code"/>
      </w:pPr>
      <w:r>
        <w:t xml:space="preserve">    }, {</w:t>
      </w:r>
    </w:p>
    <w:p w:rsidR="00C10E32" w:rsidRDefault="00C10E32" w:rsidP="001A6C09">
      <w:pPr>
        <w:pStyle w:val="Code"/>
      </w:pPr>
      <w:r>
        <w:t xml:space="preserve">      "title": "Connections",</w:t>
      </w:r>
    </w:p>
    <w:p w:rsidR="00C10E32" w:rsidRDefault="00C10E32" w:rsidP="001A6C09">
      <w:pPr>
        <w:pStyle w:val="Code"/>
      </w:pPr>
      <w:r>
        <w:t xml:space="preserve">      "value": "Tuner 1,Tuner 2,SCART"</w:t>
      </w:r>
    </w:p>
    <w:p w:rsidR="00C10E32" w:rsidRDefault="00C10E32" w:rsidP="001A6C09">
      <w:pPr>
        <w:pStyle w:val="Code"/>
      </w:pPr>
      <w:r>
        <w:t xml:space="preserve">    }</w:t>
      </w:r>
    </w:p>
    <w:p w:rsidR="00C10E32" w:rsidRDefault="00C10E32" w:rsidP="001A6C09">
      <w:pPr>
        <w:pStyle w:val="Code"/>
      </w:pPr>
      <w:r>
        <w:t xml:space="preserve">  ],</w:t>
      </w:r>
    </w:p>
    <w:p w:rsidR="00C10E32" w:rsidRDefault="00C10E32" w:rsidP="001A6C09">
      <w:pPr>
        <w:pStyle w:val="Code"/>
      </w:pPr>
      <w:r>
        <w:t xml:space="preserve">  "time": 1434103394</w:t>
      </w:r>
    </w:p>
    <w:p w:rsidR="00C10E32" w:rsidRDefault="001A6C09" w:rsidP="001A6C09">
      <w:pPr>
        <w:pStyle w:val="Code"/>
      </w:pPr>
      <w:r>
        <w:t>}</w:t>
      </w:r>
    </w:p>
    <w:p w:rsidR="00C10E32" w:rsidRPr="00E80039" w:rsidRDefault="00C10E32" w:rsidP="00E80039"/>
    <w:p w:rsidR="00D440C3" w:rsidRDefault="00D440C3" w:rsidP="00D440C3">
      <w:pPr>
        <w:pStyle w:val="Heading3"/>
      </w:pPr>
      <w:bookmarkStart w:id="12" w:name="_Toc424897521"/>
      <w:proofErr w:type="spellStart"/>
      <w:r>
        <w:lastRenderedPageBreak/>
        <w:t>report.manual.</w:t>
      </w:r>
      <w:r w:rsidR="00C53B06">
        <w:t>time</w:t>
      </w:r>
      <w:bookmarkEnd w:id="12"/>
      <w:proofErr w:type="spellEnd"/>
    </w:p>
    <w:p w:rsidR="00C10E32" w:rsidRDefault="00C10E32" w:rsidP="00C10E32">
      <w:r>
        <w:t xml:space="preserve">This member records the date and time at which the </w:t>
      </w:r>
      <w:r w:rsidR="005C2229">
        <w:t>app attempted to connect to the STB</w:t>
      </w:r>
      <w:r>
        <w:t xml:space="preserve"> (epoch format). The value is of type </w:t>
      </w:r>
      <w:r w:rsidRPr="0073064C">
        <w:rPr>
          <w:rFonts w:ascii="Courier New" w:hAnsi="Courier New" w:cs="Courier New"/>
        </w:rPr>
        <w:t>int</w:t>
      </w:r>
      <w:r>
        <w:t>.</w:t>
      </w:r>
    </w:p>
    <w:p w:rsidR="00C10E32" w:rsidRDefault="00C10E32" w:rsidP="00C10E32">
      <w:r w:rsidRPr="0073064C">
        <w:rPr>
          <w:rStyle w:val="Emphasis"/>
        </w:rPr>
        <w:t>Example</w:t>
      </w:r>
      <w:r>
        <w:t>:</w:t>
      </w:r>
    </w:p>
    <w:p w:rsidR="00C10E32" w:rsidRPr="0073064C" w:rsidRDefault="00C10E32" w:rsidP="00C10E32">
      <w:pPr>
        <w:pStyle w:val="Code"/>
      </w:pPr>
      <w:r>
        <w:t>"time"</w:t>
      </w:r>
      <w:r w:rsidRPr="0073064C">
        <w:t xml:space="preserve">: </w:t>
      </w:r>
      <w:r w:rsidR="005C2229">
        <w:t>1434103394</w:t>
      </w:r>
    </w:p>
    <w:p w:rsidR="00D440C3" w:rsidRDefault="00D440C3" w:rsidP="00D440C3">
      <w:pPr>
        <w:pStyle w:val="Heading3"/>
      </w:pPr>
      <w:bookmarkStart w:id="13" w:name="_Toc424897522"/>
      <w:proofErr w:type="spellStart"/>
      <w:r>
        <w:t>report.manual.actor</w:t>
      </w:r>
      <w:bookmarkEnd w:id="13"/>
      <w:proofErr w:type="spellEnd"/>
    </w:p>
    <w:p w:rsidR="00FB36C8" w:rsidRDefault="00FB36C8" w:rsidP="00FB36C8">
      <w:r>
        <w:t>This object describes the user of the app while the report was generated. It has the following members.</w:t>
      </w:r>
    </w:p>
    <w:tbl>
      <w:tblPr>
        <w:tblStyle w:val="S3Table"/>
        <w:tblW w:w="8926" w:type="dxa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4962"/>
      </w:tblGrid>
      <w:tr w:rsidR="00FB36C8" w:rsidTr="0064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  <w:vAlign w:val="center"/>
          </w:tcPr>
          <w:p w:rsidR="00FB36C8" w:rsidRDefault="00FB36C8" w:rsidP="00F45BC7">
            <w:pPr>
              <w:jc w:val="left"/>
            </w:pPr>
            <w:r>
              <w:t>Name</w:t>
            </w:r>
          </w:p>
        </w:tc>
        <w:tc>
          <w:tcPr>
            <w:tcW w:w="1418" w:type="dxa"/>
            <w:vAlign w:val="center"/>
          </w:tcPr>
          <w:p w:rsidR="00FB36C8" w:rsidRDefault="00FB36C8" w:rsidP="00F45BC7">
            <w:pPr>
              <w:jc w:val="center"/>
            </w:pPr>
            <w:r>
              <w:t>Value type</w:t>
            </w:r>
          </w:p>
        </w:tc>
        <w:tc>
          <w:tcPr>
            <w:tcW w:w="1275" w:type="dxa"/>
            <w:vAlign w:val="center"/>
          </w:tcPr>
          <w:p w:rsidR="00FB36C8" w:rsidRDefault="00FB36C8" w:rsidP="00F45BC7">
            <w:pPr>
              <w:jc w:val="center"/>
            </w:pPr>
            <w:r>
              <w:t>Mandatory</w:t>
            </w:r>
          </w:p>
        </w:tc>
        <w:tc>
          <w:tcPr>
            <w:tcW w:w="4962" w:type="dxa"/>
            <w:vAlign w:val="center"/>
          </w:tcPr>
          <w:p w:rsidR="00FB36C8" w:rsidRDefault="00FB36C8" w:rsidP="00F45BC7">
            <w:pPr>
              <w:jc w:val="left"/>
            </w:pPr>
            <w:r>
              <w:t>Description</w:t>
            </w:r>
          </w:p>
        </w:tc>
      </w:tr>
      <w:tr w:rsidR="00FB36C8" w:rsidTr="00642C92">
        <w:tc>
          <w:tcPr>
            <w:tcW w:w="1271" w:type="dxa"/>
            <w:vAlign w:val="center"/>
          </w:tcPr>
          <w:p w:rsidR="00FB36C8" w:rsidRPr="000146CC" w:rsidRDefault="00FB36C8" w:rsidP="00F45BC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1418" w:type="dxa"/>
            <w:vAlign w:val="center"/>
          </w:tcPr>
          <w:p w:rsidR="00FB36C8" w:rsidRPr="000146CC" w:rsidRDefault="00FB36C8" w:rsidP="00F45BC7">
            <w:pPr>
              <w:jc w:val="center"/>
              <w:rPr>
                <w:rFonts w:ascii="Courier New" w:hAnsi="Courier New" w:cs="Courier New"/>
              </w:rPr>
            </w:pPr>
            <w:r w:rsidRPr="000146C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75" w:type="dxa"/>
            <w:vAlign w:val="center"/>
          </w:tcPr>
          <w:p w:rsidR="00FB36C8" w:rsidRPr="000146CC" w:rsidRDefault="00FB36C8" w:rsidP="00F45BC7">
            <w:pPr>
              <w:jc w:val="center"/>
            </w:pPr>
            <w:r>
              <w:t>Y</w:t>
            </w:r>
          </w:p>
        </w:tc>
        <w:tc>
          <w:tcPr>
            <w:tcW w:w="4962" w:type="dxa"/>
            <w:vAlign w:val="center"/>
          </w:tcPr>
          <w:p w:rsidR="00FB36C8" w:rsidRDefault="00FB36C8" w:rsidP="00FB36C8">
            <w:pPr>
              <w:jc w:val="left"/>
            </w:pPr>
            <w:r>
              <w:t>The login name entered by the user when the app was started</w:t>
            </w:r>
          </w:p>
        </w:tc>
      </w:tr>
      <w:tr w:rsidR="00FB36C8" w:rsidTr="00642C92">
        <w:tc>
          <w:tcPr>
            <w:tcW w:w="1271" w:type="dxa"/>
            <w:vAlign w:val="center"/>
          </w:tcPr>
          <w:p w:rsidR="00FB36C8" w:rsidRPr="000146CC" w:rsidRDefault="00FB36C8" w:rsidP="00F45BC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</w:t>
            </w:r>
          </w:p>
        </w:tc>
        <w:tc>
          <w:tcPr>
            <w:tcW w:w="1418" w:type="dxa"/>
            <w:vAlign w:val="center"/>
          </w:tcPr>
          <w:p w:rsidR="00FB36C8" w:rsidRPr="000146CC" w:rsidRDefault="00FB36C8" w:rsidP="00F45BC7">
            <w:pPr>
              <w:jc w:val="center"/>
              <w:rPr>
                <w:rFonts w:ascii="Courier New" w:hAnsi="Courier New" w:cs="Courier New"/>
              </w:rPr>
            </w:pPr>
            <w:r w:rsidRPr="000146C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75" w:type="dxa"/>
            <w:vAlign w:val="center"/>
          </w:tcPr>
          <w:p w:rsidR="00FB36C8" w:rsidRPr="000146CC" w:rsidRDefault="00FB36C8" w:rsidP="00F45BC7">
            <w:pPr>
              <w:jc w:val="center"/>
            </w:pPr>
            <w:r>
              <w:t>Y</w:t>
            </w:r>
          </w:p>
        </w:tc>
        <w:tc>
          <w:tcPr>
            <w:tcW w:w="4962" w:type="dxa"/>
            <w:vAlign w:val="center"/>
          </w:tcPr>
          <w:p w:rsidR="00FB36C8" w:rsidRDefault="00FB36C8" w:rsidP="00F45BC7">
            <w:pPr>
              <w:jc w:val="left"/>
            </w:pPr>
            <w:r>
              <w:t xml:space="preserve">The type of user (currently always set to </w:t>
            </w:r>
            <w:r w:rsidRPr="00FB36C8">
              <w:rPr>
                <w:rFonts w:ascii="Courier New" w:hAnsi="Courier New" w:cs="Courier New"/>
              </w:rPr>
              <w:t>“Engineer”</w:t>
            </w:r>
            <w:r>
              <w:t>)</w:t>
            </w:r>
          </w:p>
        </w:tc>
      </w:tr>
    </w:tbl>
    <w:p w:rsidR="00FB36C8" w:rsidRDefault="00FB36C8" w:rsidP="00FB36C8"/>
    <w:p w:rsidR="005C2229" w:rsidRDefault="00FB36C8" w:rsidP="005C2229">
      <w:r w:rsidRPr="00FB36C8">
        <w:rPr>
          <w:rStyle w:val="Emphasis"/>
        </w:rPr>
        <w:t>Example</w:t>
      </w:r>
      <w:r>
        <w:t>:</w:t>
      </w:r>
    </w:p>
    <w:p w:rsidR="00FB36C8" w:rsidRDefault="00FB36C8" w:rsidP="00FB36C8">
      <w:pPr>
        <w:pStyle w:val="Code"/>
      </w:pPr>
      <w:r>
        <w:t>"actor" {</w:t>
      </w:r>
    </w:p>
    <w:p w:rsidR="00FB36C8" w:rsidRDefault="00FB36C8" w:rsidP="00FB36C8">
      <w:pPr>
        <w:pStyle w:val="Code"/>
      </w:pPr>
      <w:r>
        <w:t xml:space="preserve">  "id": "s3_cob",</w:t>
      </w:r>
    </w:p>
    <w:p w:rsidR="00FB36C8" w:rsidRDefault="00FB36C8" w:rsidP="00FB36C8">
      <w:pPr>
        <w:pStyle w:val="Code"/>
      </w:pPr>
      <w:r>
        <w:t xml:space="preserve">  "type": "Engineer"</w:t>
      </w:r>
    </w:p>
    <w:p w:rsidR="00FB36C8" w:rsidRPr="005C2229" w:rsidRDefault="00FB36C8" w:rsidP="00FB36C8">
      <w:pPr>
        <w:pStyle w:val="Code"/>
      </w:pPr>
      <w:r>
        <w:t>}</w:t>
      </w:r>
    </w:p>
    <w:p w:rsidR="00C10E32" w:rsidRDefault="00C10E32" w:rsidP="00C10E32">
      <w:pPr>
        <w:pStyle w:val="Heading3"/>
      </w:pPr>
      <w:bookmarkStart w:id="14" w:name="_Toc424897523"/>
      <w:proofErr w:type="spellStart"/>
      <w:r>
        <w:t>report.manual.weather</w:t>
      </w:r>
      <w:bookmarkEnd w:id="14"/>
      <w:proofErr w:type="spellEnd"/>
    </w:p>
    <w:p w:rsidR="00594D93" w:rsidRPr="00594D93" w:rsidRDefault="00C10E32" w:rsidP="00C10E32">
      <w:pPr>
        <w:rPr>
          <w:rStyle w:val="SubtleEmphasis"/>
        </w:rPr>
      </w:pPr>
      <w:r w:rsidRPr="00594D93">
        <w:rPr>
          <w:rStyle w:val="SubtleEmphasis"/>
        </w:rPr>
        <w:t>This member is not used in the current version of the HSA app.</w:t>
      </w:r>
    </w:p>
    <w:p w:rsidR="00FB36C8" w:rsidRDefault="00FB36C8" w:rsidP="00C10E32">
      <w:r>
        <w:t xml:space="preserve">It describes the weather conditions at the time the test was run, as entered in the app by the user. It has the following members. It is of type </w:t>
      </w:r>
      <w:r w:rsidRPr="00FB36C8">
        <w:rPr>
          <w:rFonts w:ascii="Courier New" w:hAnsi="Courier New" w:cs="Courier New"/>
        </w:rPr>
        <w:t>string</w:t>
      </w:r>
      <w:r>
        <w:t xml:space="preserve"> and is allowed to have one of the following values.</w:t>
      </w:r>
    </w:p>
    <w:p w:rsidR="00FB36C8" w:rsidRPr="00FB36C8" w:rsidRDefault="00FB36C8" w:rsidP="00FB36C8">
      <w:pPr>
        <w:spacing w:after="0" w:line="240" w:lineRule="auto"/>
        <w:ind w:left="720"/>
        <w:rPr>
          <w:rFonts w:ascii="Courier New" w:hAnsi="Courier New" w:cs="Courier New"/>
        </w:rPr>
      </w:pPr>
      <w:r w:rsidRPr="00FB36C8">
        <w:rPr>
          <w:rFonts w:ascii="Courier New" w:hAnsi="Courier New" w:cs="Courier New"/>
        </w:rPr>
        <w:t>“</w:t>
      </w:r>
      <w:proofErr w:type="gramStart"/>
      <w:r w:rsidRPr="00FB36C8">
        <w:rPr>
          <w:rFonts w:ascii="Courier New" w:hAnsi="Courier New" w:cs="Courier New"/>
        </w:rPr>
        <w:t>clear</w:t>
      </w:r>
      <w:proofErr w:type="gramEnd"/>
      <w:r w:rsidRPr="00FB36C8">
        <w:rPr>
          <w:rFonts w:ascii="Courier New" w:hAnsi="Courier New" w:cs="Courier New"/>
        </w:rPr>
        <w:t>”</w:t>
      </w:r>
    </w:p>
    <w:p w:rsidR="00FB36C8" w:rsidRPr="00FB36C8" w:rsidRDefault="00FB36C8" w:rsidP="00FB36C8">
      <w:pPr>
        <w:spacing w:after="0" w:line="240" w:lineRule="auto"/>
        <w:ind w:left="720"/>
        <w:rPr>
          <w:rFonts w:ascii="Courier New" w:hAnsi="Courier New" w:cs="Courier New"/>
        </w:rPr>
      </w:pPr>
      <w:r w:rsidRPr="00FB36C8">
        <w:rPr>
          <w:rFonts w:ascii="Courier New" w:hAnsi="Courier New" w:cs="Courier New"/>
        </w:rPr>
        <w:t>“</w:t>
      </w:r>
      <w:proofErr w:type="gramStart"/>
      <w:r w:rsidRPr="00FB36C8">
        <w:rPr>
          <w:rFonts w:ascii="Courier New" w:hAnsi="Courier New" w:cs="Courier New"/>
        </w:rPr>
        <w:t>partly</w:t>
      </w:r>
      <w:proofErr w:type="gramEnd"/>
      <w:r w:rsidRPr="00FB36C8">
        <w:rPr>
          <w:rFonts w:ascii="Courier New" w:hAnsi="Courier New" w:cs="Courier New"/>
        </w:rPr>
        <w:t xml:space="preserve"> cloudy”</w:t>
      </w:r>
    </w:p>
    <w:p w:rsidR="00FB36C8" w:rsidRPr="00FB36C8" w:rsidRDefault="00FB36C8" w:rsidP="00FB36C8">
      <w:pPr>
        <w:spacing w:after="0" w:line="240" w:lineRule="auto"/>
        <w:ind w:left="720"/>
        <w:rPr>
          <w:rFonts w:ascii="Courier New" w:hAnsi="Courier New" w:cs="Courier New"/>
        </w:rPr>
      </w:pPr>
      <w:r w:rsidRPr="00FB36C8">
        <w:rPr>
          <w:rFonts w:ascii="Courier New" w:hAnsi="Courier New" w:cs="Courier New"/>
        </w:rPr>
        <w:t>“</w:t>
      </w:r>
      <w:proofErr w:type="gramStart"/>
      <w:r w:rsidRPr="00FB36C8">
        <w:rPr>
          <w:rFonts w:ascii="Courier New" w:hAnsi="Courier New" w:cs="Courier New"/>
        </w:rPr>
        <w:t>overcast</w:t>
      </w:r>
      <w:proofErr w:type="gramEnd"/>
      <w:r w:rsidRPr="00FB36C8">
        <w:rPr>
          <w:rFonts w:ascii="Courier New" w:hAnsi="Courier New" w:cs="Courier New"/>
        </w:rPr>
        <w:t>”</w:t>
      </w:r>
    </w:p>
    <w:p w:rsidR="00FB36C8" w:rsidRPr="00FB36C8" w:rsidRDefault="00FB36C8" w:rsidP="00FB36C8">
      <w:pPr>
        <w:spacing w:after="0" w:line="240" w:lineRule="auto"/>
        <w:ind w:left="720"/>
        <w:rPr>
          <w:rFonts w:ascii="Courier New" w:hAnsi="Courier New" w:cs="Courier New"/>
        </w:rPr>
      </w:pPr>
      <w:r w:rsidRPr="00FB36C8">
        <w:rPr>
          <w:rFonts w:ascii="Courier New" w:hAnsi="Courier New" w:cs="Courier New"/>
        </w:rPr>
        <w:t>“</w:t>
      </w:r>
      <w:proofErr w:type="gramStart"/>
      <w:r w:rsidRPr="00FB36C8">
        <w:rPr>
          <w:rFonts w:ascii="Courier New" w:hAnsi="Courier New" w:cs="Courier New"/>
        </w:rPr>
        <w:t>rain</w:t>
      </w:r>
      <w:proofErr w:type="gramEnd"/>
      <w:r w:rsidRPr="00FB36C8">
        <w:rPr>
          <w:rFonts w:ascii="Courier New" w:hAnsi="Courier New" w:cs="Courier New"/>
        </w:rPr>
        <w:t>”</w:t>
      </w:r>
    </w:p>
    <w:p w:rsidR="00FB36C8" w:rsidRPr="00FB36C8" w:rsidRDefault="00FB36C8" w:rsidP="00FB36C8">
      <w:pPr>
        <w:spacing w:after="0" w:line="240" w:lineRule="auto"/>
        <w:ind w:left="720"/>
        <w:rPr>
          <w:rFonts w:ascii="Courier New" w:hAnsi="Courier New" w:cs="Courier New"/>
        </w:rPr>
      </w:pPr>
      <w:r w:rsidRPr="00FB36C8">
        <w:rPr>
          <w:rFonts w:ascii="Courier New" w:hAnsi="Courier New" w:cs="Courier New"/>
        </w:rPr>
        <w:t>“</w:t>
      </w:r>
      <w:proofErr w:type="gramStart"/>
      <w:r w:rsidRPr="00FB36C8">
        <w:rPr>
          <w:rFonts w:ascii="Courier New" w:hAnsi="Courier New" w:cs="Courier New"/>
        </w:rPr>
        <w:t>stormy</w:t>
      </w:r>
      <w:proofErr w:type="gramEnd"/>
      <w:r w:rsidRPr="00FB36C8">
        <w:rPr>
          <w:rFonts w:ascii="Courier New" w:hAnsi="Courier New" w:cs="Courier New"/>
        </w:rPr>
        <w:t>”</w:t>
      </w:r>
    </w:p>
    <w:p w:rsidR="00FB36C8" w:rsidRPr="00FB36C8" w:rsidRDefault="00FB36C8" w:rsidP="00FB36C8">
      <w:pPr>
        <w:spacing w:after="0" w:line="240" w:lineRule="auto"/>
        <w:ind w:left="720"/>
        <w:rPr>
          <w:rFonts w:ascii="Courier New" w:hAnsi="Courier New" w:cs="Courier New"/>
        </w:rPr>
      </w:pPr>
      <w:r w:rsidRPr="00FB36C8">
        <w:rPr>
          <w:rFonts w:ascii="Courier New" w:hAnsi="Courier New" w:cs="Courier New"/>
        </w:rPr>
        <w:t>“</w:t>
      </w:r>
      <w:proofErr w:type="gramStart"/>
      <w:r w:rsidRPr="00FB36C8">
        <w:rPr>
          <w:rFonts w:ascii="Courier New" w:hAnsi="Courier New" w:cs="Courier New"/>
        </w:rPr>
        <w:t>snow</w:t>
      </w:r>
      <w:proofErr w:type="gramEnd"/>
      <w:r w:rsidRPr="00FB36C8">
        <w:rPr>
          <w:rFonts w:ascii="Courier New" w:hAnsi="Courier New" w:cs="Courier New"/>
        </w:rPr>
        <w:t>”</w:t>
      </w:r>
    </w:p>
    <w:p w:rsidR="00C10E32" w:rsidRDefault="00C10E32" w:rsidP="00C10E32">
      <w:pPr>
        <w:pStyle w:val="Heading3"/>
      </w:pPr>
      <w:bookmarkStart w:id="15" w:name="_Toc424897524"/>
      <w:proofErr w:type="spellStart"/>
      <w:r>
        <w:t>report.manual.survey</w:t>
      </w:r>
      <w:bookmarkEnd w:id="15"/>
      <w:proofErr w:type="spellEnd"/>
    </w:p>
    <w:p w:rsidR="00C10E32" w:rsidRPr="00594D93" w:rsidRDefault="00C10E32" w:rsidP="00C10E32">
      <w:pPr>
        <w:rPr>
          <w:rStyle w:val="SubtleEmphasis"/>
        </w:rPr>
      </w:pPr>
      <w:r w:rsidRPr="00594D93">
        <w:rPr>
          <w:rStyle w:val="SubtleEmphasis"/>
        </w:rPr>
        <w:t>This member is not used in the current version of the HSA app.</w:t>
      </w:r>
    </w:p>
    <w:p w:rsidR="004B6885" w:rsidRDefault="001D23A2" w:rsidP="004B6885">
      <w:r>
        <w:t xml:space="preserve">This object records questions which the app presented to the user during the test cycle and the answers provided by the user. </w:t>
      </w:r>
      <w:r w:rsidR="004B6885">
        <w:t xml:space="preserve">It contains exactly one member named </w:t>
      </w:r>
      <w:r w:rsidR="004B6885">
        <w:rPr>
          <w:rFonts w:ascii="Courier New" w:hAnsi="Courier New" w:cs="Courier New"/>
        </w:rPr>
        <w:t>item</w:t>
      </w:r>
      <w:r w:rsidR="004B6885">
        <w:t xml:space="preserve"> which is an array. The array has zero or more elements, each of which has the following members.</w:t>
      </w:r>
    </w:p>
    <w:tbl>
      <w:tblPr>
        <w:tblStyle w:val="S3Table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2126"/>
        <w:gridCol w:w="3544"/>
      </w:tblGrid>
      <w:tr w:rsidR="00E9197B" w:rsidTr="00914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13" w:type="dxa"/>
            <w:vAlign w:val="center"/>
          </w:tcPr>
          <w:p w:rsidR="00E9197B" w:rsidRDefault="00E9197B" w:rsidP="00F45BC7">
            <w:pPr>
              <w:jc w:val="left"/>
            </w:pPr>
            <w:r>
              <w:t>Name</w:t>
            </w:r>
          </w:p>
        </w:tc>
        <w:tc>
          <w:tcPr>
            <w:tcW w:w="1843" w:type="dxa"/>
            <w:vAlign w:val="center"/>
          </w:tcPr>
          <w:p w:rsidR="00E9197B" w:rsidRDefault="00E9197B" w:rsidP="00F45BC7">
            <w:pPr>
              <w:jc w:val="center"/>
            </w:pPr>
            <w:r>
              <w:t>Value type</w:t>
            </w:r>
          </w:p>
        </w:tc>
        <w:tc>
          <w:tcPr>
            <w:tcW w:w="2126" w:type="dxa"/>
            <w:vAlign w:val="center"/>
          </w:tcPr>
          <w:p w:rsidR="00E9197B" w:rsidRDefault="00E9197B" w:rsidP="00F45BC7">
            <w:pPr>
              <w:jc w:val="center"/>
            </w:pPr>
            <w:r>
              <w:t>Mandatory</w:t>
            </w:r>
          </w:p>
        </w:tc>
        <w:tc>
          <w:tcPr>
            <w:tcW w:w="3544" w:type="dxa"/>
            <w:vAlign w:val="center"/>
          </w:tcPr>
          <w:p w:rsidR="00E9197B" w:rsidRDefault="00E9197B" w:rsidP="00F45BC7">
            <w:pPr>
              <w:jc w:val="left"/>
            </w:pPr>
            <w:r>
              <w:t>Description</w:t>
            </w:r>
          </w:p>
        </w:tc>
      </w:tr>
      <w:tr w:rsidR="00E9197B" w:rsidTr="00914057">
        <w:tc>
          <w:tcPr>
            <w:tcW w:w="1413" w:type="dxa"/>
            <w:vAlign w:val="center"/>
          </w:tcPr>
          <w:p w:rsidR="00E9197B" w:rsidRPr="000146CC" w:rsidRDefault="00E9197B" w:rsidP="00F45BC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</w:t>
            </w:r>
          </w:p>
        </w:tc>
        <w:tc>
          <w:tcPr>
            <w:tcW w:w="1843" w:type="dxa"/>
            <w:vAlign w:val="center"/>
          </w:tcPr>
          <w:p w:rsidR="00E9197B" w:rsidRPr="000146CC" w:rsidRDefault="00E9197B" w:rsidP="00F45BC7">
            <w:pPr>
              <w:jc w:val="center"/>
              <w:rPr>
                <w:rFonts w:ascii="Courier New" w:hAnsi="Courier New" w:cs="Courier New"/>
              </w:rPr>
            </w:pPr>
            <w:r w:rsidRPr="000146C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E9197B" w:rsidRPr="000146CC" w:rsidRDefault="00E9197B" w:rsidP="00F45BC7">
            <w:pPr>
              <w:jc w:val="center"/>
            </w:pPr>
            <w:r>
              <w:t>Y</w:t>
            </w:r>
          </w:p>
        </w:tc>
        <w:tc>
          <w:tcPr>
            <w:tcW w:w="3544" w:type="dxa"/>
            <w:vAlign w:val="center"/>
          </w:tcPr>
          <w:p w:rsidR="00E9197B" w:rsidRDefault="00E9197B" w:rsidP="00F45BC7">
            <w:pPr>
              <w:jc w:val="left"/>
            </w:pPr>
            <w:r>
              <w:t>Indicates whether this item was part of a pre-diagnostic (</w:t>
            </w:r>
            <w:r w:rsidRPr="00E9197B">
              <w:rPr>
                <w:rFonts w:ascii="Courier New" w:hAnsi="Courier New" w:cs="Courier New"/>
              </w:rPr>
              <w:t>“Pre”</w:t>
            </w:r>
            <w:r>
              <w:t>) or a post-diagnostic (</w:t>
            </w:r>
            <w:r w:rsidRPr="00E9197B">
              <w:rPr>
                <w:rFonts w:ascii="Courier New" w:hAnsi="Courier New" w:cs="Courier New"/>
              </w:rPr>
              <w:t>“Post”</w:t>
            </w:r>
            <w:r>
              <w:t>) survey</w:t>
            </w:r>
          </w:p>
        </w:tc>
      </w:tr>
      <w:tr w:rsidR="00E9197B" w:rsidTr="00914057">
        <w:tc>
          <w:tcPr>
            <w:tcW w:w="1413" w:type="dxa"/>
            <w:vAlign w:val="center"/>
          </w:tcPr>
          <w:p w:rsidR="00E9197B" w:rsidRPr="000146CC" w:rsidRDefault="00E9197B" w:rsidP="00F45BC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question</w:t>
            </w:r>
          </w:p>
        </w:tc>
        <w:tc>
          <w:tcPr>
            <w:tcW w:w="1843" w:type="dxa"/>
            <w:vAlign w:val="center"/>
          </w:tcPr>
          <w:p w:rsidR="00E9197B" w:rsidRPr="000146CC" w:rsidRDefault="00E9197B" w:rsidP="00F45B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E9197B" w:rsidRPr="000146CC" w:rsidRDefault="00E9197B" w:rsidP="00F45BC7">
            <w:pPr>
              <w:jc w:val="center"/>
            </w:pPr>
            <w:r>
              <w:t>Y</w:t>
            </w:r>
          </w:p>
        </w:tc>
        <w:tc>
          <w:tcPr>
            <w:tcW w:w="3544" w:type="dxa"/>
            <w:vAlign w:val="center"/>
          </w:tcPr>
          <w:p w:rsidR="00E9197B" w:rsidRDefault="00E9197B" w:rsidP="00F45BC7">
            <w:pPr>
              <w:jc w:val="left"/>
            </w:pPr>
            <w:r>
              <w:t>The text of the question</w:t>
            </w:r>
            <w:r w:rsidR="00B4130A">
              <w:t xml:space="preserve"> presented to the user by the app</w:t>
            </w:r>
          </w:p>
        </w:tc>
      </w:tr>
      <w:tr w:rsidR="00E9197B" w:rsidTr="00914057">
        <w:tc>
          <w:tcPr>
            <w:tcW w:w="1413" w:type="dxa"/>
            <w:vAlign w:val="center"/>
          </w:tcPr>
          <w:p w:rsidR="00E9197B" w:rsidRPr="000146CC" w:rsidRDefault="00E9197B" w:rsidP="00F45BC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answer</w:t>
            </w:r>
          </w:p>
        </w:tc>
        <w:tc>
          <w:tcPr>
            <w:tcW w:w="1843" w:type="dxa"/>
            <w:vAlign w:val="center"/>
          </w:tcPr>
          <w:p w:rsidR="004B6885" w:rsidRDefault="004B6885" w:rsidP="00F45B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E9197B">
              <w:rPr>
                <w:rFonts w:ascii="Courier New" w:hAnsi="Courier New" w:cs="Courier New"/>
              </w:rPr>
              <w:t>tring</w:t>
            </w:r>
          </w:p>
          <w:p w:rsidR="00E9197B" w:rsidRDefault="004B6885" w:rsidP="004B6885">
            <w:pPr>
              <w:jc w:val="center"/>
            </w:pPr>
            <w:r>
              <w:t>or</w:t>
            </w:r>
          </w:p>
          <w:p w:rsidR="004B6885" w:rsidRPr="000146CC" w:rsidRDefault="004B6885" w:rsidP="00914057">
            <w:pPr>
              <w:jc w:val="center"/>
            </w:pPr>
            <w:r>
              <w:t xml:space="preserve">array of </w:t>
            </w:r>
            <w:r w:rsidRPr="0091405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E9197B" w:rsidRPr="000146CC" w:rsidRDefault="00E9197B" w:rsidP="00F45BC7">
            <w:pPr>
              <w:jc w:val="center"/>
            </w:pPr>
            <w:r>
              <w:t>Y</w:t>
            </w:r>
          </w:p>
        </w:tc>
        <w:tc>
          <w:tcPr>
            <w:tcW w:w="3544" w:type="dxa"/>
            <w:vAlign w:val="center"/>
          </w:tcPr>
          <w:p w:rsidR="00E9197B" w:rsidRDefault="00E9197B" w:rsidP="00F45BC7">
            <w:pPr>
              <w:jc w:val="left"/>
            </w:pPr>
            <w:r>
              <w:t xml:space="preserve">The </w:t>
            </w:r>
            <w:r w:rsidR="00B4130A">
              <w:t xml:space="preserve">text of the </w:t>
            </w:r>
            <w:r>
              <w:t>answer</w:t>
            </w:r>
            <w:r w:rsidR="00914057">
              <w:t>(s)</w:t>
            </w:r>
            <w:r>
              <w:t xml:space="preserve"> provided by the user</w:t>
            </w:r>
          </w:p>
        </w:tc>
      </w:tr>
    </w:tbl>
    <w:p w:rsidR="00E9197B" w:rsidRDefault="00E9197B" w:rsidP="00C10E32"/>
    <w:p w:rsidR="001D23A2" w:rsidRPr="001D23A2" w:rsidRDefault="00B4130A" w:rsidP="00C10E32">
      <w:pPr>
        <w:rPr>
          <w:rStyle w:val="Emphasis"/>
        </w:rPr>
      </w:pPr>
      <w:r>
        <w:rPr>
          <w:rStyle w:val="Emphasis"/>
        </w:rPr>
        <w:t>Example</w:t>
      </w:r>
      <w:r w:rsidR="001D23A2" w:rsidRPr="001D23A2">
        <w:rPr>
          <w:rStyle w:val="Emphasis"/>
        </w:rPr>
        <w:t>:</w:t>
      </w:r>
    </w:p>
    <w:p w:rsidR="001D23A2" w:rsidRDefault="001D23A2" w:rsidP="001D23A2">
      <w:pPr>
        <w:pStyle w:val="Code"/>
      </w:pPr>
      <w:r>
        <w:t>"survey": {</w:t>
      </w:r>
    </w:p>
    <w:p w:rsidR="001D23A2" w:rsidRDefault="001D23A2" w:rsidP="001D23A2">
      <w:pPr>
        <w:pStyle w:val="Code"/>
      </w:pPr>
      <w:r>
        <w:t xml:space="preserve">  "item": [{</w:t>
      </w:r>
    </w:p>
    <w:p w:rsidR="001D23A2" w:rsidRDefault="001D23A2" w:rsidP="001D23A2">
      <w:pPr>
        <w:pStyle w:val="Code"/>
      </w:pPr>
      <w:r>
        <w:t xml:space="preserve">      "type": "Post",</w:t>
      </w:r>
    </w:p>
    <w:p w:rsidR="001D23A2" w:rsidRDefault="001D23A2" w:rsidP="001D23A2">
      <w:pPr>
        <w:pStyle w:val="Code"/>
      </w:pPr>
      <w:r>
        <w:t xml:space="preserve">      "question" : "What is this visit type?",</w:t>
      </w:r>
    </w:p>
    <w:p w:rsidR="001D23A2" w:rsidRDefault="001D23A2" w:rsidP="001D23A2">
      <w:pPr>
        <w:pStyle w:val="Code"/>
      </w:pPr>
      <w:r>
        <w:t xml:space="preserve">      "answer": "First visit"</w:t>
      </w:r>
    </w:p>
    <w:p w:rsidR="001D23A2" w:rsidRDefault="001D23A2" w:rsidP="001D23A2">
      <w:pPr>
        <w:pStyle w:val="Code"/>
      </w:pPr>
      <w:r>
        <w:t xml:space="preserve">    }, {</w:t>
      </w:r>
    </w:p>
    <w:p w:rsidR="001D23A2" w:rsidRDefault="001D23A2" w:rsidP="001D23A2">
      <w:pPr>
        <w:pStyle w:val="Code"/>
      </w:pPr>
      <w:r>
        <w:t xml:space="preserve">      "type" : "Post",</w:t>
      </w:r>
    </w:p>
    <w:p w:rsidR="001D23A2" w:rsidRDefault="001D23A2" w:rsidP="001D23A2">
      <w:pPr>
        <w:pStyle w:val="Code"/>
      </w:pPr>
      <w:r>
        <w:t xml:space="preserve">      "question" : "Did you follow the recommended next steps displayed by the App on this visit?",</w:t>
      </w:r>
    </w:p>
    <w:p w:rsidR="001D23A2" w:rsidRDefault="001D23A2" w:rsidP="001D23A2">
      <w:pPr>
        <w:pStyle w:val="Code"/>
      </w:pPr>
      <w:r>
        <w:t xml:space="preserve">      "answer" : "Yes"</w:t>
      </w:r>
    </w:p>
    <w:p w:rsidR="001D23A2" w:rsidRDefault="001D23A2" w:rsidP="001D23A2">
      <w:pPr>
        <w:pStyle w:val="Code"/>
      </w:pPr>
      <w:r>
        <w:t xml:space="preserve">    }, {</w:t>
      </w:r>
    </w:p>
    <w:p w:rsidR="001D23A2" w:rsidRDefault="001D23A2" w:rsidP="001D23A2">
      <w:pPr>
        <w:pStyle w:val="Code"/>
      </w:pPr>
      <w:r>
        <w:t xml:space="preserve">      "type" : "Post",</w:t>
      </w:r>
    </w:p>
    <w:p w:rsidR="001D23A2" w:rsidRDefault="001D23A2" w:rsidP="001D23A2">
      <w:pPr>
        <w:pStyle w:val="Code"/>
      </w:pPr>
      <w:r>
        <w:t xml:space="preserve">      "question" : "What is your level of confidence in the App Diagnosis on this visit? (1 low, 5 high)",</w:t>
      </w:r>
    </w:p>
    <w:p w:rsidR="001D23A2" w:rsidRDefault="001D23A2" w:rsidP="001D23A2">
      <w:pPr>
        <w:pStyle w:val="Code"/>
      </w:pPr>
      <w:r>
        <w:t xml:space="preserve">      "answer" : "5"</w:t>
      </w:r>
    </w:p>
    <w:p w:rsidR="001D23A2" w:rsidRDefault="001D23A2" w:rsidP="001D23A2">
      <w:pPr>
        <w:pStyle w:val="Code"/>
      </w:pPr>
      <w:r>
        <w:t xml:space="preserve">    }, {</w:t>
      </w:r>
    </w:p>
    <w:p w:rsidR="001D23A2" w:rsidRDefault="001D23A2" w:rsidP="001D23A2">
      <w:pPr>
        <w:pStyle w:val="Code"/>
      </w:pPr>
      <w:r>
        <w:t xml:space="preserve">      "type" : "Post",</w:t>
      </w:r>
    </w:p>
    <w:p w:rsidR="001D23A2" w:rsidRDefault="001D23A2" w:rsidP="001D23A2">
      <w:pPr>
        <w:pStyle w:val="Code"/>
      </w:pPr>
      <w:r>
        <w:t xml:space="preserve">      "question" : "Do you think the process of using the App decreased or increased your overall time on this visit?",</w:t>
      </w:r>
    </w:p>
    <w:p w:rsidR="001D23A2" w:rsidRDefault="001D23A2" w:rsidP="001D23A2">
      <w:pPr>
        <w:pStyle w:val="Code"/>
      </w:pPr>
      <w:r>
        <w:t xml:space="preserve">      "answer" : "Decreased"</w:t>
      </w:r>
    </w:p>
    <w:p w:rsidR="001D23A2" w:rsidRDefault="001D23A2" w:rsidP="001D23A2">
      <w:pPr>
        <w:pStyle w:val="Code"/>
      </w:pPr>
      <w:r>
        <w:t xml:space="preserve">    }</w:t>
      </w:r>
    </w:p>
    <w:p w:rsidR="001D23A2" w:rsidRDefault="001D23A2" w:rsidP="001D23A2">
      <w:pPr>
        <w:pStyle w:val="Code"/>
      </w:pPr>
      <w:r>
        <w:t xml:space="preserve">  ]</w:t>
      </w:r>
    </w:p>
    <w:p w:rsidR="007A21DE" w:rsidRDefault="001D23A2" w:rsidP="001D23A2">
      <w:pPr>
        <w:pStyle w:val="Code"/>
      </w:pPr>
      <w:r>
        <w:t>}</w:t>
      </w:r>
    </w:p>
    <w:p w:rsidR="00D01158" w:rsidRPr="00D01158" w:rsidRDefault="00D01158" w:rsidP="00D01158">
      <w:pPr>
        <w:pStyle w:val="Heading3"/>
      </w:pPr>
      <w:bookmarkStart w:id="16" w:name="_Toc424897525"/>
      <w:proofErr w:type="spellStart"/>
      <w:r>
        <w:t>report.manual.comment</w:t>
      </w:r>
      <w:bookmarkEnd w:id="16"/>
      <w:proofErr w:type="spellEnd"/>
    </w:p>
    <w:p w:rsidR="00C10C13" w:rsidRDefault="008119D7" w:rsidP="00C10C13">
      <w:r>
        <w:t xml:space="preserve">This </w:t>
      </w:r>
      <w:r w:rsidR="00C10C13">
        <w:t>member</w:t>
      </w:r>
      <w:r>
        <w:t xml:space="preserve"> captures various pieces of information generated by the app when running a test cycle, for example the number of tests that passed and failed, any error strings, etc.</w:t>
      </w:r>
      <w:r w:rsidR="00C10C13">
        <w:t xml:space="preserve"> It</w:t>
      </w:r>
      <w:r w:rsidR="00C10C13">
        <w:t xml:space="preserve"> is an array where </w:t>
      </w:r>
      <w:r w:rsidR="00353E3A">
        <w:t>each element has the following members.</w:t>
      </w:r>
    </w:p>
    <w:tbl>
      <w:tblPr>
        <w:tblStyle w:val="S3Table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4536"/>
      </w:tblGrid>
      <w:tr w:rsidR="00353E3A" w:rsidTr="00353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71" w:type="dxa"/>
            <w:vAlign w:val="center"/>
          </w:tcPr>
          <w:p w:rsidR="00353E3A" w:rsidRDefault="00353E3A" w:rsidP="00BD1D12">
            <w:pPr>
              <w:jc w:val="left"/>
            </w:pPr>
            <w:r>
              <w:t>Name</w:t>
            </w:r>
          </w:p>
        </w:tc>
        <w:tc>
          <w:tcPr>
            <w:tcW w:w="1701" w:type="dxa"/>
            <w:vAlign w:val="center"/>
          </w:tcPr>
          <w:p w:rsidR="00353E3A" w:rsidRDefault="00353E3A" w:rsidP="00BD1D12">
            <w:pPr>
              <w:jc w:val="center"/>
            </w:pPr>
            <w:r>
              <w:t>Value type</w:t>
            </w:r>
          </w:p>
        </w:tc>
        <w:tc>
          <w:tcPr>
            <w:tcW w:w="1418" w:type="dxa"/>
            <w:vAlign w:val="center"/>
          </w:tcPr>
          <w:p w:rsidR="00353E3A" w:rsidRDefault="00353E3A" w:rsidP="00BD1D12">
            <w:pPr>
              <w:jc w:val="center"/>
            </w:pPr>
            <w:r>
              <w:t>Mandatory</w:t>
            </w:r>
          </w:p>
        </w:tc>
        <w:tc>
          <w:tcPr>
            <w:tcW w:w="4536" w:type="dxa"/>
            <w:vAlign w:val="center"/>
          </w:tcPr>
          <w:p w:rsidR="00353E3A" w:rsidRDefault="00353E3A" w:rsidP="00BD1D12">
            <w:pPr>
              <w:jc w:val="left"/>
            </w:pPr>
            <w:r>
              <w:t>Description</w:t>
            </w:r>
          </w:p>
        </w:tc>
      </w:tr>
      <w:tr w:rsidR="00353E3A" w:rsidTr="00353E3A">
        <w:tc>
          <w:tcPr>
            <w:tcW w:w="1271" w:type="dxa"/>
            <w:vAlign w:val="center"/>
          </w:tcPr>
          <w:p w:rsidR="00353E3A" w:rsidRPr="000146CC" w:rsidRDefault="00353E3A" w:rsidP="00BD1D12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title</w:t>
            </w:r>
          </w:p>
        </w:tc>
        <w:tc>
          <w:tcPr>
            <w:tcW w:w="1701" w:type="dxa"/>
            <w:vAlign w:val="center"/>
          </w:tcPr>
          <w:p w:rsidR="00353E3A" w:rsidRPr="000146CC" w:rsidRDefault="00353E3A" w:rsidP="00BD1D12">
            <w:pPr>
              <w:jc w:val="center"/>
              <w:rPr>
                <w:rFonts w:ascii="Courier New" w:hAnsi="Courier New" w:cs="Courier New"/>
              </w:rPr>
            </w:pPr>
            <w:r w:rsidRPr="000146C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418" w:type="dxa"/>
            <w:vAlign w:val="center"/>
          </w:tcPr>
          <w:p w:rsidR="00353E3A" w:rsidRPr="000146CC" w:rsidRDefault="00353E3A" w:rsidP="00BD1D12">
            <w:pPr>
              <w:jc w:val="center"/>
            </w:pPr>
            <w:r>
              <w:t>Y</w:t>
            </w:r>
          </w:p>
        </w:tc>
        <w:tc>
          <w:tcPr>
            <w:tcW w:w="4536" w:type="dxa"/>
            <w:vAlign w:val="center"/>
          </w:tcPr>
          <w:p w:rsidR="00353E3A" w:rsidRDefault="00353E3A" w:rsidP="00BD1D12">
            <w:pPr>
              <w:jc w:val="left"/>
            </w:pPr>
            <w:r>
              <w:t>The title of the comment</w:t>
            </w:r>
          </w:p>
        </w:tc>
      </w:tr>
      <w:tr w:rsidR="00353E3A" w:rsidTr="00353E3A">
        <w:tc>
          <w:tcPr>
            <w:tcW w:w="1271" w:type="dxa"/>
            <w:vAlign w:val="center"/>
          </w:tcPr>
          <w:p w:rsidR="00353E3A" w:rsidRPr="000146CC" w:rsidRDefault="00353E3A" w:rsidP="00BD1D12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1701" w:type="dxa"/>
            <w:vAlign w:val="center"/>
          </w:tcPr>
          <w:p w:rsidR="00353E3A" w:rsidRDefault="00353E3A" w:rsidP="00BD1D1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  <w:p w:rsidR="00353E3A" w:rsidRDefault="00353E3A" w:rsidP="00353E3A">
            <w:pPr>
              <w:jc w:val="center"/>
            </w:pPr>
            <w:r>
              <w:t>or</w:t>
            </w:r>
          </w:p>
          <w:p w:rsidR="00353E3A" w:rsidRPr="000146CC" w:rsidRDefault="00353E3A" w:rsidP="00BD1D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418" w:type="dxa"/>
            <w:vAlign w:val="center"/>
          </w:tcPr>
          <w:p w:rsidR="00353E3A" w:rsidRPr="000146CC" w:rsidRDefault="00353E3A" w:rsidP="00BD1D12">
            <w:pPr>
              <w:jc w:val="center"/>
            </w:pPr>
            <w:r>
              <w:t>Y</w:t>
            </w:r>
          </w:p>
        </w:tc>
        <w:tc>
          <w:tcPr>
            <w:tcW w:w="4536" w:type="dxa"/>
            <w:vAlign w:val="center"/>
          </w:tcPr>
          <w:p w:rsidR="00353E3A" w:rsidRDefault="00353E3A" w:rsidP="00BD1D12">
            <w:pPr>
              <w:jc w:val="left"/>
            </w:pPr>
            <w:r>
              <w:t>The value (contents) of the comment</w:t>
            </w:r>
          </w:p>
        </w:tc>
      </w:tr>
    </w:tbl>
    <w:p w:rsidR="00C10C13" w:rsidRDefault="00C10C13" w:rsidP="001822A8"/>
    <w:p w:rsidR="00D612ED" w:rsidRPr="00D612ED" w:rsidRDefault="00D612ED" w:rsidP="001822A8">
      <w:pPr>
        <w:rPr>
          <w:rStyle w:val="Emphasis"/>
        </w:rPr>
      </w:pPr>
      <w:r w:rsidRPr="00D612ED">
        <w:rPr>
          <w:rStyle w:val="Emphasis"/>
        </w:rPr>
        <w:t>Example:</w:t>
      </w:r>
    </w:p>
    <w:p w:rsidR="008119D7" w:rsidRDefault="008119D7" w:rsidP="008119D7">
      <w:pPr>
        <w:pStyle w:val="Code"/>
      </w:pPr>
      <w:r>
        <w:t>"comment" : [{</w:t>
      </w:r>
    </w:p>
    <w:p w:rsidR="008119D7" w:rsidRDefault="008119D7" w:rsidP="008119D7">
      <w:pPr>
        <w:pStyle w:val="Code"/>
      </w:pPr>
      <w:r>
        <w:t xml:space="preserve">    "title" : "Connection Duration",</w:t>
      </w:r>
    </w:p>
    <w:p w:rsidR="008119D7" w:rsidRDefault="008119D7" w:rsidP="008119D7">
      <w:pPr>
        <w:pStyle w:val="Code"/>
      </w:pPr>
      <w:r>
        <w:t xml:space="preserve">    "value" : 63</w:t>
      </w:r>
    </w:p>
    <w:p w:rsidR="008119D7" w:rsidRDefault="008119D7" w:rsidP="008119D7">
      <w:pPr>
        <w:pStyle w:val="Code"/>
      </w:pPr>
      <w:r>
        <w:t xml:space="preserve">  }, {</w:t>
      </w:r>
    </w:p>
    <w:p w:rsidR="008119D7" w:rsidRDefault="008119D7" w:rsidP="008119D7">
      <w:pPr>
        <w:pStyle w:val="Code"/>
      </w:pPr>
      <w:r>
        <w:t xml:space="preserve">    "title" : "Diagnostic Duration",</w:t>
      </w:r>
    </w:p>
    <w:p w:rsidR="008119D7" w:rsidRDefault="008119D7" w:rsidP="008119D7">
      <w:pPr>
        <w:pStyle w:val="Code"/>
      </w:pPr>
      <w:r>
        <w:t xml:space="preserve">    "value" : 105</w:t>
      </w:r>
    </w:p>
    <w:p w:rsidR="008119D7" w:rsidRDefault="008119D7" w:rsidP="008119D7">
      <w:pPr>
        <w:pStyle w:val="Code"/>
      </w:pPr>
      <w:r>
        <w:t xml:space="preserve">  }, {</w:t>
      </w:r>
    </w:p>
    <w:p w:rsidR="008119D7" w:rsidRDefault="008119D7" w:rsidP="008119D7">
      <w:pPr>
        <w:pStyle w:val="Code"/>
      </w:pPr>
      <w:r>
        <w:t xml:space="preserve">    "title" : "Total Failed",</w:t>
      </w:r>
    </w:p>
    <w:p w:rsidR="008119D7" w:rsidRDefault="008119D7" w:rsidP="008119D7">
      <w:pPr>
        <w:pStyle w:val="Code"/>
      </w:pPr>
      <w:r>
        <w:t xml:space="preserve">    "value" : 6</w:t>
      </w:r>
    </w:p>
    <w:p w:rsidR="008119D7" w:rsidRDefault="008119D7" w:rsidP="008119D7">
      <w:pPr>
        <w:pStyle w:val="Code"/>
      </w:pPr>
      <w:r>
        <w:t xml:space="preserve">  }, {</w:t>
      </w:r>
    </w:p>
    <w:p w:rsidR="008119D7" w:rsidRDefault="008119D7" w:rsidP="008119D7">
      <w:pPr>
        <w:pStyle w:val="Code"/>
      </w:pPr>
      <w:r>
        <w:lastRenderedPageBreak/>
        <w:t xml:space="preserve">    "title" : "Total Passed",</w:t>
      </w:r>
    </w:p>
    <w:p w:rsidR="008119D7" w:rsidRDefault="008119D7" w:rsidP="008119D7">
      <w:pPr>
        <w:pStyle w:val="Code"/>
      </w:pPr>
      <w:r>
        <w:t xml:space="preserve">    "value" : 56</w:t>
      </w:r>
    </w:p>
    <w:p w:rsidR="008119D7" w:rsidRDefault="008119D7" w:rsidP="008119D7">
      <w:pPr>
        <w:pStyle w:val="Code"/>
      </w:pPr>
      <w:r>
        <w:t xml:space="preserve">  }, {</w:t>
      </w:r>
    </w:p>
    <w:p w:rsidR="008119D7" w:rsidRDefault="008119D7" w:rsidP="008119D7">
      <w:pPr>
        <w:pStyle w:val="Code"/>
      </w:pPr>
      <w:r>
        <w:t xml:space="preserve">    "title" : "Total Tests Run",</w:t>
      </w:r>
    </w:p>
    <w:p w:rsidR="008119D7" w:rsidRDefault="008119D7" w:rsidP="008119D7">
      <w:pPr>
        <w:pStyle w:val="Code"/>
      </w:pPr>
      <w:r>
        <w:t xml:space="preserve">    "value" : 62</w:t>
      </w:r>
    </w:p>
    <w:p w:rsidR="008119D7" w:rsidRDefault="008119D7" w:rsidP="008119D7">
      <w:pPr>
        <w:pStyle w:val="Code"/>
      </w:pPr>
      <w:r>
        <w:t xml:space="preserve">  }, {</w:t>
      </w:r>
    </w:p>
    <w:p w:rsidR="008119D7" w:rsidRDefault="008119D7" w:rsidP="008119D7">
      <w:pPr>
        <w:pStyle w:val="Code"/>
      </w:pPr>
      <w:r>
        <w:t xml:space="preserve">    "title" : "Error String",</w:t>
      </w:r>
    </w:p>
    <w:p w:rsidR="008119D7" w:rsidRDefault="008119D7" w:rsidP="008119D7">
      <w:pPr>
        <w:pStyle w:val="Code"/>
      </w:pPr>
      <w:r>
        <w:t xml:space="preserve">    "value" : "Viewing Card Reader fail"</w:t>
      </w:r>
    </w:p>
    <w:p w:rsidR="008119D7" w:rsidRDefault="008119D7" w:rsidP="008119D7">
      <w:pPr>
        <w:pStyle w:val="Code"/>
      </w:pPr>
      <w:r>
        <w:t xml:space="preserve">  }, {</w:t>
      </w:r>
    </w:p>
    <w:p w:rsidR="008119D7" w:rsidRDefault="008119D7" w:rsidP="008119D7">
      <w:pPr>
        <w:pStyle w:val="Code"/>
      </w:pPr>
      <w:r>
        <w:t xml:space="preserve">    "title" : "Error String",</w:t>
      </w:r>
    </w:p>
    <w:p w:rsidR="008119D7" w:rsidRDefault="008119D7" w:rsidP="008119D7">
      <w:pPr>
        <w:pStyle w:val="Code"/>
      </w:pPr>
      <w:r>
        <w:t xml:space="preserve">    "value" : "Signal\/Picture fail"</w:t>
      </w:r>
    </w:p>
    <w:p w:rsidR="008119D7" w:rsidRDefault="008119D7" w:rsidP="008119D7">
      <w:pPr>
        <w:pStyle w:val="Code"/>
      </w:pPr>
      <w:r>
        <w:t xml:space="preserve">  }, {</w:t>
      </w:r>
    </w:p>
    <w:p w:rsidR="008119D7" w:rsidRDefault="008119D7" w:rsidP="008119D7">
      <w:pPr>
        <w:pStyle w:val="Code"/>
      </w:pPr>
      <w:r>
        <w:t xml:space="preserve">    "title" : "Connections",</w:t>
      </w:r>
    </w:p>
    <w:p w:rsidR="008119D7" w:rsidRDefault="008119D7" w:rsidP="008119D7">
      <w:pPr>
        <w:pStyle w:val="Code"/>
      </w:pPr>
      <w:r>
        <w:t xml:space="preserve">    "value" : "Tuner 1,Tuner 2,HDMI"</w:t>
      </w:r>
    </w:p>
    <w:p w:rsidR="008119D7" w:rsidRDefault="008119D7" w:rsidP="008119D7">
      <w:pPr>
        <w:pStyle w:val="Code"/>
      </w:pPr>
      <w:r>
        <w:t xml:space="preserve">  }</w:t>
      </w:r>
    </w:p>
    <w:p w:rsidR="008119D7" w:rsidRDefault="008119D7" w:rsidP="008119D7">
      <w:pPr>
        <w:pStyle w:val="Code"/>
      </w:pPr>
      <w:r>
        <w:t>]</w:t>
      </w:r>
    </w:p>
    <w:p w:rsidR="00914057" w:rsidRDefault="00353E3A" w:rsidP="001822A8">
      <w:r>
        <w:t>The current app uses a fixed set of possible titles for the comments. However, the schema does not enforce any restriction on the titles in the JSON report.</w:t>
      </w:r>
    </w:p>
    <w:p w:rsidR="00E148C8" w:rsidRDefault="00E148C8" w:rsidP="00E148C8">
      <w:pPr>
        <w:pStyle w:val="Heading1"/>
      </w:pPr>
      <w:bookmarkStart w:id="17" w:name="_Toc424897526"/>
      <w:r>
        <w:lastRenderedPageBreak/>
        <w:t>References</w:t>
      </w:r>
      <w:bookmarkEnd w:id="17"/>
    </w:p>
    <w:p w:rsidR="00E148C8" w:rsidRDefault="0070767C" w:rsidP="00E148C8">
      <w:pPr>
        <w:pStyle w:val="ListParagraph"/>
        <w:numPr>
          <w:ilvl w:val="0"/>
          <w:numId w:val="11"/>
        </w:numPr>
        <w:ind w:left="567" w:hanging="567"/>
      </w:pPr>
      <w:bookmarkStart w:id="18" w:name="_Ref424897695"/>
      <w:r>
        <w:t xml:space="preserve">S3 Group, </w:t>
      </w:r>
      <w:r w:rsidR="00353E3A" w:rsidRPr="00353E3A">
        <w:rPr>
          <w:i/>
        </w:rPr>
        <w:t xml:space="preserve">BSkyB </w:t>
      </w:r>
      <w:r w:rsidRPr="00353E3A">
        <w:rPr>
          <w:i/>
        </w:rPr>
        <w:t>XML Report Customisation</w:t>
      </w:r>
      <w:r w:rsidR="00353E3A">
        <w:t>, Version 1.0, 14 Dec 2011</w:t>
      </w:r>
      <w:bookmarkEnd w:id="18"/>
    </w:p>
    <w:p w:rsidR="00E148C8" w:rsidRDefault="0070767C" w:rsidP="00E148C8">
      <w:pPr>
        <w:pStyle w:val="ListParagraph"/>
        <w:numPr>
          <w:ilvl w:val="0"/>
          <w:numId w:val="11"/>
        </w:numPr>
        <w:ind w:left="567" w:hanging="567"/>
      </w:pPr>
      <w:bookmarkStart w:id="19" w:name="_Ref424652119"/>
      <w:r>
        <w:t xml:space="preserve">Sky, </w:t>
      </w:r>
      <w:r w:rsidRPr="0070767C">
        <w:rPr>
          <w:i/>
        </w:rPr>
        <w:t>Darwin Service Centre Software Detailed Test Descriptions</w:t>
      </w:r>
      <w:r>
        <w:t xml:space="preserve">, Issue 1.0.9, </w:t>
      </w:r>
      <w:proofErr w:type="gramStart"/>
      <w:r>
        <w:t>17</w:t>
      </w:r>
      <w:proofErr w:type="gramEnd"/>
      <w:r>
        <w:t xml:space="preserve"> Dec 2012.</w:t>
      </w:r>
      <w:bookmarkEnd w:id="19"/>
    </w:p>
    <w:p w:rsidR="00E148C8" w:rsidRPr="00E148C8" w:rsidRDefault="00E148C8" w:rsidP="00E148C8"/>
    <w:p w:rsidR="0022422B" w:rsidRDefault="00004353" w:rsidP="00004353">
      <w:pPr>
        <w:pStyle w:val="Heading1"/>
        <w:numPr>
          <w:ilvl w:val="0"/>
          <w:numId w:val="0"/>
        </w:numPr>
      </w:pPr>
      <w:bookmarkStart w:id="20" w:name="_Toc424897527"/>
      <w:r>
        <w:lastRenderedPageBreak/>
        <w:t>Appendix A – JSON Schema</w:t>
      </w:r>
      <w:bookmarkEnd w:id="20"/>
    </w:p>
    <w:p w:rsidR="0056155C" w:rsidRDefault="0056155C" w:rsidP="00004353">
      <w:r>
        <w:t xml:space="preserve">JSON schema is described in detail at </w:t>
      </w:r>
      <w:hyperlink r:id="rId10" w:history="1">
        <w:r w:rsidRPr="00F94483">
          <w:rPr>
            <w:rStyle w:val="Hyperlink"/>
          </w:rPr>
          <w:t>http://json-schema.org/</w:t>
        </w:r>
      </w:hyperlink>
      <w:r>
        <w:t>. The version in use is v4.</w:t>
      </w:r>
    </w:p>
    <w:p w:rsidR="00004353" w:rsidRDefault="00EB3283" w:rsidP="00004353">
      <w:r>
        <w:t xml:space="preserve">The following is the full text of the </w:t>
      </w:r>
      <w:r w:rsidR="009724BB">
        <w:t>JSON</w:t>
      </w:r>
      <w:r>
        <w:t xml:space="preserve"> schema.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</w:t>
      </w:r>
      <w:r w:rsidRPr="009724BB">
        <w:rPr>
          <w:color w:val="400040"/>
          <w:sz w:val="16"/>
          <w:szCs w:val="16"/>
        </w:rPr>
        <w:t>"$schema"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</w:t>
      </w:r>
      <w:r w:rsidRPr="009724BB">
        <w:rPr>
          <w:color w:val="400040"/>
          <w:sz w:val="16"/>
          <w:szCs w:val="16"/>
          <w:u w:val="single"/>
        </w:rPr>
        <w:t>http://json-schema.org/draft-04/schema#</w:t>
      </w:r>
      <w:r w:rsidRPr="009724BB">
        <w:rPr>
          <w:color w:val="400040"/>
          <w:sz w:val="16"/>
          <w:szCs w:val="16"/>
        </w:rPr>
        <w:t>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</w:t>
      </w:r>
      <w:r w:rsidRPr="009724BB">
        <w:rPr>
          <w:color w:val="400040"/>
          <w:sz w:val="16"/>
          <w:szCs w:val="16"/>
        </w:rPr>
        <w:t>"id"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</w:t>
      </w:r>
      <w:r w:rsidRPr="009724BB">
        <w:rPr>
          <w:color w:val="400040"/>
          <w:sz w:val="16"/>
          <w:szCs w:val="16"/>
          <w:u w:val="single"/>
        </w:rPr>
        <w:t>http://jsonschema.net</w:t>
      </w:r>
      <w:r w:rsidRPr="009724BB">
        <w:rPr>
          <w:color w:val="400040"/>
          <w:sz w:val="16"/>
          <w:szCs w:val="16"/>
        </w:rPr>
        <w:t>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</w:t>
      </w:r>
      <w:r w:rsidRPr="009724BB">
        <w:rPr>
          <w:color w:val="400040"/>
          <w:sz w:val="16"/>
          <w:szCs w:val="16"/>
        </w:rPr>
        <w:t>"report"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</w:t>
      </w:r>
      <w:r w:rsidRPr="009724BB">
        <w:rPr>
          <w:color w:val="400040"/>
          <w:sz w:val="16"/>
          <w:szCs w:val="16"/>
        </w:rPr>
        <w:t>"version"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</w:t>
      </w:r>
      <w:r w:rsidRPr="009724BB">
        <w:rPr>
          <w:color w:val="400040"/>
          <w:sz w:val="16"/>
          <w:szCs w:val="16"/>
        </w:rPr>
        <w:t>"device"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color w:val="400040"/>
          <w:sz w:val="16"/>
          <w:szCs w:val="16"/>
        </w:rPr>
        <w:t>"manufacturer"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color w:val="400040"/>
          <w:sz w:val="16"/>
          <w:szCs w:val="16"/>
        </w:rPr>
        <w:t>"model"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      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color w:val="400040"/>
          <w:sz w:val="16"/>
          <w:szCs w:val="16"/>
        </w:rPr>
        <w:t>"guid"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       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color w:val="400040"/>
          <w:sz w:val="16"/>
          <w:szCs w:val="16"/>
        </w:rPr>
        <w:t>"software"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   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"manufacturer"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"model"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"guid"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</w:t>
      </w:r>
      <w:r w:rsidRPr="009724BB">
        <w:rPr>
          <w:color w:val="400040"/>
          <w:sz w:val="16"/>
          <w:szCs w:val="16"/>
        </w:rPr>
        <w:t>"location"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color w:val="400040"/>
          <w:sz w:val="16"/>
          <w:szCs w:val="16"/>
        </w:rPr>
        <w:t>"oneOf"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"null"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color w:val="400040"/>
          <w:sz w:val="16"/>
          <w:szCs w:val="16"/>
        </w:rPr>
        <w:t>"longitude"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"number"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color w:val="400040"/>
          <w:sz w:val="16"/>
          <w:szCs w:val="16"/>
        </w:rPr>
        <w:t>"latitude"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"number"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"longitude"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"latitude"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</w:t>
      </w:r>
      <w:r w:rsidRPr="009724BB">
        <w:rPr>
          <w:color w:val="400040"/>
          <w:sz w:val="16"/>
          <w:szCs w:val="16"/>
        </w:rPr>
        <w:t>"STE"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color w:val="400040"/>
          <w:sz w:val="16"/>
          <w:szCs w:val="16"/>
        </w:rPr>
        <w:t>"boottime"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color w:val="400040"/>
          <w:sz w:val="16"/>
          <w:szCs w:val="16"/>
        </w:rPr>
        <w:t>"version"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color w:val="400040"/>
          <w:sz w:val="16"/>
          <w:szCs w:val="16"/>
        </w:rPr>
        <w:t>"time"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  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"integer"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color w:val="400040"/>
          <w:sz w:val="16"/>
          <w:szCs w:val="16"/>
        </w:rPr>
        <w:t>"diagnostics"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</w:t>
      </w:r>
      <w:r w:rsidRPr="009724BB">
        <w:rPr>
          <w:color w:val="400040"/>
          <w:sz w:val="16"/>
          <w:szCs w:val="16"/>
        </w:rPr>
        <w:t>"test"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"array"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</w:t>
      </w:r>
      <w:r w:rsidRPr="009724BB">
        <w:rPr>
          <w:color w:val="400040"/>
          <w:sz w:val="16"/>
          <w:szCs w:val="16"/>
        </w:rPr>
        <w:t>"items"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</w:t>
      </w:r>
      <w:r w:rsidRPr="009724BB">
        <w:rPr>
          <w:color w:val="400040"/>
          <w:sz w:val="16"/>
          <w:szCs w:val="16"/>
        </w:rPr>
        <w:t>"summary"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</w:t>
      </w:r>
      <w:r w:rsidRPr="009724BB">
        <w:rPr>
          <w:color w:val="400040"/>
          <w:sz w:val="16"/>
          <w:szCs w:val="16"/>
        </w:rPr>
        <w:t>"id"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        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</w:t>
      </w:r>
      <w:r w:rsidRPr="009724BB">
        <w:rPr>
          <w:color w:val="400040"/>
          <w:sz w:val="16"/>
          <w:szCs w:val="16"/>
        </w:rPr>
        <w:t>"name"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      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</w:t>
      </w:r>
      <w:r w:rsidRPr="009724BB">
        <w:rPr>
          <w:color w:val="400040"/>
          <w:sz w:val="16"/>
          <w:szCs w:val="16"/>
        </w:rPr>
        <w:t>"description"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"id"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"name"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</w:t>
      </w:r>
      <w:r w:rsidRPr="009724BB">
        <w:rPr>
          <w:color w:val="400040"/>
          <w:sz w:val="16"/>
          <w:szCs w:val="16"/>
        </w:rPr>
        <w:t>"time"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lastRenderedPageBreak/>
        <w:t xml:space="preserve">              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</w:t>
      </w:r>
      <w:r w:rsidRPr="009724BB">
        <w:rPr>
          <w:color w:val="400040"/>
          <w:sz w:val="16"/>
          <w:szCs w:val="16"/>
        </w:rPr>
        <w:t>"realTime"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</w:t>
      </w:r>
      <w:r w:rsidRPr="009724BB">
        <w:rPr>
          <w:color w:val="400040"/>
          <w:sz w:val="16"/>
          <w:szCs w:val="16"/>
        </w:rPr>
        <w:t>"startTime"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"integer"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</w:t>
      </w:r>
      <w:r w:rsidRPr="009724BB">
        <w:rPr>
          <w:color w:val="400040"/>
          <w:sz w:val="16"/>
          <w:szCs w:val="16"/>
        </w:rPr>
        <w:t>"duration"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"integer"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"minimum"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"realTime"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</w:t>
      </w:r>
      <w:r w:rsidRPr="009724BB">
        <w:rPr>
          <w:color w:val="400040"/>
          <w:sz w:val="16"/>
          <w:szCs w:val="16"/>
        </w:rPr>
        <w:t>"parameters"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</w:t>
      </w:r>
      <w:r w:rsidRPr="009724BB">
        <w:rPr>
          <w:color w:val="400040"/>
          <w:sz w:val="16"/>
          <w:szCs w:val="16"/>
        </w:rPr>
        <w:t>"param"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"array"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</w:t>
      </w:r>
      <w:r w:rsidRPr="009724BB">
        <w:rPr>
          <w:color w:val="400040"/>
          <w:sz w:val="16"/>
          <w:szCs w:val="16"/>
        </w:rPr>
        <w:t>"items"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</w:t>
      </w:r>
      <w:r w:rsidRPr="009724BB">
        <w:rPr>
          <w:color w:val="400040"/>
          <w:sz w:val="16"/>
          <w:szCs w:val="16"/>
        </w:rPr>
        <w:t>"name"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</w:t>
      </w:r>
      <w:r w:rsidRPr="009724BB">
        <w:rPr>
          <w:color w:val="400040"/>
          <w:sz w:val="16"/>
          <w:szCs w:val="16"/>
        </w:rPr>
        <w:t>"value"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</w:t>
      </w:r>
      <w:r w:rsidRPr="009724BB">
        <w:rPr>
          <w:color w:val="400040"/>
          <w:sz w:val="16"/>
          <w:szCs w:val="16"/>
        </w:rPr>
        <w:t>"minProperties"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1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</w:t>
      </w:r>
      <w:r w:rsidRPr="009724BB">
        <w:rPr>
          <w:color w:val="400040"/>
          <w:sz w:val="16"/>
          <w:szCs w:val="16"/>
        </w:rPr>
        <w:t>"maxProperties"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1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 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  </w:t>
      </w:r>
      <w:r w:rsidRPr="009724BB">
        <w:rPr>
          <w:color w:val="400040"/>
          <w:sz w:val="16"/>
          <w:szCs w:val="16"/>
        </w:rPr>
        <w:t>"Binary"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"name"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"value"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"param"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</w:t>
      </w:r>
      <w:r w:rsidRPr="009724BB">
        <w:rPr>
          <w:color w:val="400040"/>
          <w:sz w:val="16"/>
          <w:szCs w:val="16"/>
        </w:rPr>
        <w:t>"result"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</w:t>
      </w:r>
      <w:r w:rsidRPr="009724BB">
        <w:rPr>
          <w:color w:val="400040"/>
          <w:sz w:val="16"/>
          <w:szCs w:val="16"/>
        </w:rPr>
        <w:t>"result"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</w:t>
      </w:r>
      <w:r w:rsidRPr="009724BB">
        <w:rPr>
          <w:color w:val="400040"/>
          <w:sz w:val="16"/>
          <w:szCs w:val="16"/>
        </w:rPr>
        <w:t>"returnData"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</w:t>
      </w:r>
      <w:r w:rsidRPr="009724BB">
        <w:rPr>
          <w:color w:val="400040"/>
          <w:sz w:val="16"/>
          <w:szCs w:val="16"/>
        </w:rPr>
        <w:t>"data"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"array"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</w:t>
      </w:r>
      <w:r w:rsidRPr="009724BB">
        <w:rPr>
          <w:color w:val="400040"/>
          <w:sz w:val="16"/>
          <w:szCs w:val="16"/>
        </w:rPr>
        <w:t>"items"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  </w:t>
      </w:r>
      <w:r w:rsidRPr="009724BB">
        <w:rPr>
          <w:color w:val="400040"/>
          <w:sz w:val="16"/>
          <w:szCs w:val="16"/>
        </w:rPr>
        <w:t>"name"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  </w:t>
      </w:r>
      <w:r w:rsidRPr="009724BB">
        <w:rPr>
          <w:color w:val="400040"/>
          <w:sz w:val="16"/>
          <w:szCs w:val="16"/>
        </w:rPr>
        <w:t>"value"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    </w:t>
      </w:r>
      <w:r w:rsidRPr="009724BB">
        <w:rPr>
          <w:color w:val="400040"/>
          <w:sz w:val="16"/>
          <w:szCs w:val="16"/>
        </w:rPr>
        <w:t>"minProperties"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1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    </w:t>
      </w:r>
      <w:r w:rsidRPr="009724BB">
        <w:rPr>
          <w:color w:val="400040"/>
          <w:sz w:val="16"/>
          <w:szCs w:val="16"/>
        </w:rPr>
        <w:t>"maxProperties"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1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     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      </w:t>
      </w:r>
      <w:r w:rsidRPr="009724BB">
        <w:rPr>
          <w:color w:val="400040"/>
          <w:sz w:val="16"/>
          <w:szCs w:val="16"/>
        </w:rPr>
        <w:t>"Binary"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"name"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"value"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"data"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"result"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"returnData"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lastRenderedPageBreak/>
        <w:t xml:space="preserve">    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"summary"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"time"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"parameters"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"result"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"test"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"version"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"time"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"diagnostics"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"boottime"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</w:t>
      </w:r>
      <w:r w:rsidRPr="009724BB">
        <w:rPr>
          <w:color w:val="400040"/>
          <w:sz w:val="16"/>
          <w:szCs w:val="16"/>
        </w:rPr>
        <w:t>"manual"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color w:val="400040"/>
          <w:sz w:val="16"/>
          <w:szCs w:val="16"/>
        </w:rPr>
        <w:t>"time"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"integer"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color w:val="400040"/>
          <w:sz w:val="16"/>
          <w:szCs w:val="16"/>
        </w:rPr>
        <w:t>"actor"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color w:val="400040"/>
          <w:sz w:val="16"/>
          <w:szCs w:val="16"/>
        </w:rPr>
        <w:t>"id"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 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"id"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color w:val="400040"/>
          <w:sz w:val="16"/>
          <w:szCs w:val="16"/>
        </w:rPr>
        <w:t>"weather"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"enum"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"clear"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"partly cloudy"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"overcast"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"rain"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"stormy"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"snow"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color w:val="400040"/>
          <w:sz w:val="16"/>
          <w:szCs w:val="16"/>
        </w:rPr>
        <w:t>"survey"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color w:val="400040"/>
          <w:sz w:val="16"/>
          <w:szCs w:val="16"/>
        </w:rPr>
        <w:t>"item"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"array"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</w:t>
      </w:r>
      <w:r w:rsidRPr="009724BB">
        <w:rPr>
          <w:color w:val="400040"/>
          <w:sz w:val="16"/>
          <w:szCs w:val="16"/>
        </w:rPr>
        <w:t>"items"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   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"enum"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"Pre"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"Post"</w:t>
      </w:r>
      <w:r w:rsidRPr="009724BB">
        <w:rPr>
          <w:b/>
          <w:sz w:val="16"/>
          <w:szCs w:val="16"/>
        </w:rPr>
        <w:t>]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</w:t>
      </w:r>
      <w:r w:rsidRPr="009724BB">
        <w:rPr>
          <w:color w:val="400040"/>
          <w:sz w:val="16"/>
          <w:szCs w:val="16"/>
        </w:rPr>
        <w:t>"question"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1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</w:t>
      </w:r>
      <w:r w:rsidRPr="009724BB">
        <w:rPr>
          <w:color w:val="400040"/>
          <w:sz w:val="16"/>
          <w:szCs w:val="16"/>
        </w:rPr>
        <w:t>"answer"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</w:t>
      </w:r>
      <w:r w:rsidRPr="009724BB">
        <w:rPr>
          <w:color w:val="400040"/>
          <w:sz w:val="16"/>
          <w:szCs w:val="16"/>
        </w:rPr>
        <w:t>"oneOf"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"array"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  </w:t>
      </w:r>
      <w:r w:rsidRPr="009724BB">
        <w:rPr>
          <w:color w:val="400040"/>
          <w:sz w:val="16"/>
          <w:szCs w:val="16"/>
        </w:rPr>
        <w:t>"items"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0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  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"question"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"answer"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"item"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color w:val="400040"/>
          <w:sz w:val="16"/>
          <w:szCs w:val="16"/>
        </w:rPr>
        <w:t>"comment"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"array"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color w:val="400040"/>
          <w:sz w:val="16"/>
          <w:szCs w:val="16"/>
        </w:rPr>
        <w:t>"items"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"object"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color w:val="400040"/>
          <w:sz w:val="16"/>
          <w:szCs w:val="16"/>
        </w:rPr>
        <w:t>"additionalProperties"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i/>
          <w:iCs/>
          <w:color w:val="000080"/>
          <w:sz w:val="16"/>
          <w:szCs w:val="16"/>
        </w:rPr>
        <w:t>false</w:t>
      </w:r>
      <w:r w:rsidRPr="009724BB">
        <w:rPr>
          <w:b/>
          <w:sz w:val="16"/>
          <w:szCs w:val="16"/>
        </w:rPr>
        <w:t>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color w:val="400040"/>
          <w:sz w:val="16"/>
          <w:szCs w:val="16"/>
        </w:rPr>
        <w:t>"properties"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</w:t>
      </w:r>
      <w:r w:rsidRPr="009724BB">
        <w:rPr>
          <w:color w:val="400040"/>
          <w:sz w:val="16"/>
          <w:szCs w:val="16"/>
        </w:rPr>
        <w:t>"title"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"minLength"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color w:val="FF0000"/>
          <w:sz w:val="16"/>
          <w:szCs w:val="16"/>
        </w:rPr>
        <w:t>1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  </w:t>
      </w:r>
      <w:r w:rsidRPr="009724BB">
        <w:rPr>
          <w:color w:val="400040"/>
          <w:sz w:val="16"/>
          <w:szCs w:val="16"/>
        </w:rPr>
        <w:t>"value"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{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"type"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"string"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"integer"</w:t>
      </w:r>
      <w:r w:rsidRPr="009724BB">
        <w:rPr>
          <w:b/>
          <w:sz w:val="16"/>
          <w:szCs w:val="16"/>
        </w:rPr>
        <w:t>]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"title"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"value"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"time"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"actor"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"comment"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  </w:t>
      </w:r>
      <w:r w:rsidRPr="009724BB">
        <w:rPr>
          <w:b/>
          <w:sz w:val="16"/>
          <w:szCs w:val="16"/>
        </w:rPr>
        <w:t>}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"version"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"device"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"location"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"STE"</w:t>
      </w:r>
      <w:r w:rsidRPr="009724BB">
        <w:rPr>
          <w:b/>
          <w:sz w:val="16"/>
          <w:szCs w:val="16"/>
        </w:rPr>
        <w:t>,</w:t>
      </w:r>
      <w:r w:rsidRPr="009724BB">
        <w:rPr>
          <w:sz w:val="16"/>
          <w:szCs w:val="16"/>
        </w:rPr>
        <w:t xml:space="preserve"> </w:t>
      </w:r>
      <w:r w:rsidRPr="009724BB">
        <w:rPr>
          <w:color w:val="400040"/>
          <w:sz w:val="16"/>
          <w:szCs w:val="16"/>
        </w:rPr>
        <w:t>"manual"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lastRenderedPageBreak/>
        <w:t xml:space="preserve">    </w:t>
      </w:r>
      <w:r w:rsidRPr="009724BB">
        <w:rPr>
          <w:b/>
          <w:sz w:val="16"/>
          <w:szCs w:val="16"/>
        </w:rPr>
        <w:t>},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  </w:t>
      </w:r>
      <w:r w:rsidRPr="009724BB">
        <w:rPr>
          <w:color w:val="400040"/>
          <w:sz w:val="16"/>
          <w:szCs w:val="16"/>
        </w:rPr>
        <w:t>"required"</w:t>
      </w:r>
      <w:r w:rsidRPr="009724BB">
        <w:rPr>
          <w:b/>
          <w:sz w:val="16"/>
          <w:szCs w:val="16"/>
        </w:rPr>
        <w:t>:</w:t>
      </w:r>
      <w:r w:rsidRPr="009724BB">
        <w:rPr>
          <w:sz w:val="16"/>
          <w:szCs w:val="16"/>
        </w:rPr>
        <w:t xml:space="preserve"> </w:t>
      </w:r>
      <w:r w:rsidRPr="009724BB">
        <w:rPr>
          <w:b/>
          <w:sz w:val="16"/>
          <w:szCs w:val="16"/>
        </w:rPr>
        <w:t>[</w:t>
      </w:r>
      <w:r w:rsidRPr="009724BB">
        <w:rPr>
          <w:color w:val="400040"/>
          <w:sz w:val="16"/>
          <w:szCs w:val="16"/>
        </w:rPr>
        <w:t>"report"</w:t>
      </w:r>
      <w:r w:rsidRPr="009724BB">
        <w:rPr>
          <w:b/>
          <w:sz w:val="16"/>
          <w:szCs w:val="16"/>
        </w:rPr>
        <w:t>]</w:t>
      </w:r>
    </w:p>
    <w:p w:rsidR="00EB3283" w:rsidRPr="009724BB" w:rsidRDefault="00EB3283" w:rsidP="0002159C">
      <w:pPr>
        <w:pStyle w:val="Code"/>
        <w:rPr>
          <w:sz w:val="16"/>
          <w:szCs w:val="16"/>
        </w:rPr>
      </w:pPr>
      <w:r w:rsidRPr="009724BB">
        <w:rPr>
          <w:sz w:val="16"/>
          <w:szCs w:val="16"/>
        </w:rPr>
        <w:t xml:space="preserve">  </w:t>
      </w:r>
      <w:r w:rsidRPr="009724BB">
        <w:rPr>
          <w:b/>
          <w:sz w:val="16"/>
          <w:szCs w:val="16"/>
        </w:rPr>
        <w:t>}</w:t>
      </w:r>
    </w:p>
    <w:p w:rsidR="00EB3283" w:rsidRDefault="00EB3283" w:rsidP="00164F3C">
      <w:pPr>
        <w:pStyle w:val="Code"/>
      </w:pPr>
      <w:r w:rsidRPr="009724BB">
        <w:rPr>
          <w:b/>
          <w:sz w:val="16"/>
          <w:szCs w:val="16"/>
        </w:rPr>
        <w:t>}</w:t>
      </w:r>
    </w:p>
    <w:p w:rsidR="00164F3C" w:rsidRDefault="00164F3C" w:rsidP="00004353"/>
    <w:p w:rsidR="00EB3283" w:rsidRDefault="0002159C" w:rsidP="0002159C">
      <w:pPr>
        <w:pStyle w:val="Heading1"/>
        <w:numPr>
          <w:ilvl w:val="0"/>
          <w:numId w:val="0"/>
        </w:numPr>
      </w:pPr>
      <w:bookmarkStart w:id="21" w:name="_Toc424897528"/>
      <w:r>
        <w:lastRenderedPageBreak/>
        <w:t xml:space="preserve">Appendix B – </w:t>
      </w:r>
      <w:r w:rsidR="00933EEC">
        <w:t>Validating against</w:t>
      </w:r>
      <w:r>
        <w:t xml:space="preserve"> the Schema</w:t>
      </w:r>
      <w:bookmarkEnd w:id="21"/>
    </w:p>
    <w:p w:rsidR="00EB3283" w:rsidRDefault="00E2744B" w:rsidP="008A378A">
      <w:r>
        <w:t xml:space="preserve">The following is a sample Python script which can be used to perform verification of a </w:t>
      </w:r>
      <w:r w:rsidR="009724BB">
        <w:t>JSON</w:t>
      </w:r>
      <w:r>
        <w:t xml:space="preserve"> file against the schema.</w:t>
      </w:r>
    </w:p>
    <w:p w:rsidR="00E2744B" w:rsidRPr="00E2744B" w:rsidRDefault="00E2744B" w:rsidP="00E2744B">
      <w:pPr>
        <w:pStyle w:val="Code"/>
      </w:pPr>
      <w:r w:rsidRPr="00E2744B">
        <w:rPr>
          <w:b/>
        </w:rPr>
        <w:t>import</w:t>
      </w:r>
      <w:r w:rsidRPr="00E2744B">
        <w:t xml:space="preserve"> sys</w:t>
      </w:r>
    </w:p>
    <w:p w:rsidR="00E2744B" w:rsidRPr="00E2744B" w:rsidRDefault="00E2744B" w:rsidP="00E2744B">
      <w:pPr>
        <w:pStyle w:val="Code"/>
      </w:pPr>
      <w:r w:rsidRPr="00E2744B">
        <w:rPr>
          <w:b/>
        </w:rPr>
        <w:t>import</w:t>
      </w:r>
      <w:r w:rsidRPr="00E2744B">
        <w:t xml:space="preserve"> json</w:t>
      </w:r>
    </w:p>
    <w:p w:rsidR="00E2744B" w:rsidRPr="00E2744B" w:rsidRDefault="00E2744B" w:rsidP="00E2744B">
      <w:pPr>
        <w:pStyle w:val="Code"/>
      </w:pPr>
      <w:r w:rsidRPr="00E2744B">
        <w:rPr>
          <w:b/>
        </w:rPr>
        <w:t>import</w:t>
      </w:r>
      <w:r w:rsidRPr="00E2744B">
        <w:t xml:space="preserve"> jsonschema</w:t>
      </w:r>
    </w:p>
    <w:p w:rsidR="00E2744B" w:rsidRPr="00E2744B" w:rsidRDefault="00E2744B" w:rsidP="00E2744B">
      <w:pPr>
        <w:pStyle w:val="Code"/>
      </w:pPr>
    </w:p>
    <w:p w:rsidR="00E2744B" w:rsidRPr="00E2744B" w:rsidRDefault="00E2744B" w:rsidP="00E2744B">
      <w:pPr>
        <w:pStyle w:val="Code"/>
      </w:pPr>
      <w:r w:rsidRPr="00E2744B">
        <w:rPr>
          <w:b/>
        </w:rPr>
        <w:t>def</w:t>
      </w:r>
      <w:r w:rsidRPr="00E2744B">
        <w:t xml:space="preserve"> </w:t>
      </w:r>
      <w:r w:rsidRPr="00E2744B">
        <w:rPr>
          <w:color w:val="FF00FF"/>
        </w:rPr>
        <w:t>usage</w:t>
      </w:r>
      <w:r w:rsidRPr="00E2744B">
        <w:rPr>
          <w:b/>
          <w:color w:val="000080"/>
        </w:rPr>
        <w:t>():</w:t>
      </w:r>
    </w:p>
    <w:p w:rsidR="00E2744B" w:rsidRPr="00E2744B" w:rsidRDefault="00E2744B" w:rsidP="00E2744B">
      <w:pPr>
        <w:pStyle w:val="Code"/>
      </w:pPr>
      <w:r w:rsidRPr="00E2744B">
        <w:t xml:space="preserve">    </w:t>
      </w:r>
      <w:r w:rsidRPr="00E2744B">
        <w:rPr>
          <w:b/>
        </w:rPr>
        <w:t>print</w:t>
      </w:r>
      <w:r w:rsidRPr="00E2744B">
        <w:t xml:space="preserve"> </w:t>
      </w:r>
      <w:r w:rsidRPr="00E2744B">
        <w:rPr>
          <w:color w:val="808080"/>
        </w:rPr>
        <w:t>"usage: validate.py &lt;schema&gt; &lt;data&gt;"</w:t>
      </w:r>
    </w:p>
    <w:p w:rsidR="00E2744B" w:rsidRPr="00E2744B" w:rsidRDefault="00E2744B" w:rsidP="00E2744B">
      <w:pPr>
        <w:pStyle w:val="Code"/>
      </w:pPr>
    </w:p>
    <w:p w:rsidR="00E2744B" w:rsidRPr="00E2744B" w:rsidRDefault="00E2744B" w:rsidP="00E2744B">
      <w:pPr>
        <w:pStyle w:val="Code"/>
      </w:pPr>
      <w:r w:rsidRPr="00E2744B">
        <w:rPr>
          <w:b/>
        </w:rPr>
        <w:t>def</w:t>
      </w:r>
      <w:r w:rsidRPr="00E2744B">
        <w:t xml:space="preserve"> </w:t>
      </w:r>
      <w:r w:rsidRPr="00E2744B">
        <w:rPr>
          <w:color w:val="FF00FF"/>
        </w:rPr>
        <w:t>main</w:t>
      </w:r>
      <w:r w:rsidRPr="00E2744B">
        <w:rPr>
          <w:b/>
          <w:color w:val="000080"/>
        </w:rPr>
        <w:t>(</w:t>
      </w:r>
      <w:r w:rsidRPr="00E2744B">
        <w:t>args</w:t>
      </w:r>
      <w:r w:rsidRPr="00E2744B">
        <w:rPr>
          <w:b/>
          <w:color w:val="000080"/>
        </w:rPr>
        <w:t>):</w:t>
      </w:r>
    </w:p>
    <w:p w:rsidR="00E2744B" w:rsidRPr="00E2744B" w:rsidRDefault="00E2744B" w:rsidP="00E2744B">
      <w:pPr>
        <w:pStyle w:val="Code"/>
      </w:pPr>
      <w:r w:rsidRPr="00E2744B">
        <w:t xml:space="preserve">    schema </w:t>
      </w:r>
      <w:r w:rsidRPr="00E2744B">
        <w:rPr>
          <w:b/>
          <w:color w:val="000080"/>
        </w:rPr>
        <w:t>=</w:t>
      </w:r>
      <w:r w:rsidRPr="00E2744B">
        <w:t xml:space="preserve"> open</w:t>
      </w:r>
      <w:r w:rsidRPr="00E2744B">
        <w:rPr>
          <w:b/>
          <w:color w:val="000080"/>
        </w:rPr>
        <w:t>(</w:t>
      </w:r>
      <w:r w:rsidRPr="00E2744B">
        <w:t>args</w:t>
      </w:r>
      <w:r w:rsidRPr="00E2744B">
        <w:rPr>
          <w:b/>
          <w:color w:val="000080"/>
        </w:rPr>
        <w:t>[</w:t>
      </w:r>
      <w:r w:rsidRPr="00E2744B">
        <w:rPr>
          <w:color w:val="FF0000"/>
        </w:rPr>
        <w:t>0</w:t>
      </w:r>
      <w:r w:rsidRPr="00E2744B">
        <w:rPr>
          <w:b/>
          <w:color w:val="000080"/>
        </w:rPr>
        <w:t>]).</w:t>
      </w:r>
      <w:r w:rsidRPr="00E2744B">
        <w:t>read</w:t>
      </w:r>
      <w:r w:rsidRPr="00E2744B">
        <w:rPr>
          <w:b/>
          <w:color w:val="000080"/>
        </w:rPr>
        <w:t>()</w:t>
      </w:r>
    </w:p>
    <w:p w:rsidR="00E2744B" w:rsidRPr="00E2744B" w:rsidRDefault="00E2744B" w:rsidP="00E2744B">
      <w:pPr>
        <w:pStyle w:val="Code"/>
      </w:pPr>
      <w:r w:rsidRPr="00E2744B">
        <w:t xml:space="preserve">    </w:t>
      </w:r>
      <w:r w:rsidRPr="00E2744B">
        <w:rPr>
          <w:b/>
        </w:rPr>
        <w:t>print</w:t>
      </w:r>
      <w:r w:rsidRPr="00E2744B">
        <w:t xml:space="preserve"> schema</w:t>
      </w:r>
    </w:p>
    <w:p w:rsidR="00E2744B" w:rsidRPr="00E2744B" w:rsidRDefault="00E2744B" w:rsidP="00E2744B">
      <w:pPr>
        <w:pStyle w:val="Code"/>
      </w:pPr>
    </w:p>
    <w:p w:rsidR="00E2744B" w:rsidRPr="00E2744B" w:rsidRDefault="00E2744B" w:rsidP="00E2744B">
      <w:pPr>
        <w:pStyle w:val="Code"/>
      </w:pPr>
      <w:r w:rsidRPr="00E2744B">
        <w:t xml:space="preserve">    data </w:t>
      </w:r>
      <w:r w:rsidRPr="00E2744B">
        <w:rPr>
          <w:b/>
          <w:color w:val="000080"/>
        </w:rPr>
        <w:t>=</w:t>
      </w:r>
      <w:r w:rsidRPr="00E2744B">
        <w:t xml:space="preserve"> open</w:t>
      </w:r>
      <w:r w:rsidRPr="00E2744B">
        <w:rPr>
          <w:b/>
          <w:color w:val="000080"/>
        </w:rPr>
        <w:t>(</w:t>
      </w:r>
      <w:r w:rsidRPr="00E2744B">
        <w:t>args</w:t>
      </w:r>
      <w:r w:rsidRPr="00E2744B">
        <w:rPr>
          <w:b/>
          <w:color w:val="000080"/>
        </w:rPr>
        <w:t>[</w:t>
      </w:r>
      <w:r w:rsidRPr="00E2744B">
        <w:rPr>
          <w:color w:val="FF0000"/>
        </w:rPr>
        <w:t>1</w:t>
      </w:r>
      <w:r w:rsidRPr="00E2744B">
        <w:rPr>
          <w:b/>
          <w:color w:val="000080"/>
        </w:rPr>
        <w:t>]).</w:t>
      </w:r>
      <w:r w:rsidRPr="00E2744B">
        <w:t>read</w:t>
      </w:r>
      <w:r w:rsidRPr="00E2744B">
        <w:rPr>
          <w:b/>
          <w:color w:val="000080"/>
        </w:rPr>
        <w:t>()</w:t>
      </w:r>
    </w:p>
    <w:p w:rsidR="00E2744B" w:rsidRPr="00E2744B" w:rsidRDefault="00E2744B" w:rsidP="00E2744B">
      <w:pPr>
        <w:pStyle w:val="Code"/>
      </w:pPr>
      <w:r w:rsidRPr="00E2744B">
        <w:t xml:space="preserve">    </w:t>
      </w:r>
      <w:r w:rsidRPr="00E2744B">
        <w:rPr>
          <w:b/>
        </w:rPr>
        <w:t>print</w:t>
      </w:r>
      <w:r w:rsidRPr="00E2744B">
        <w:t xml:space="preserve"> data</w:t>
      </w:r>
    </w:p>
    <w:p w:rsidR="00E2744B" w:rsidRPr="00E2744B" w:rsidRDefault="00E2744B" w:rsidP="00E2744B">
      <w:pPr>
        <w:pStyle w:val="Code"/>
      </w:pPr>
      <w:r w:rsidRPr="00E2744B">
        <w:t xml:space="preserve">    </w:t>
      </w:r>
    </w:p>
    <w:p w:rsidR="00E2744B" w:rsidRPr="00E2744B" w:rsidRDefault="00E2744B" w:rsidP="00E2744B">
      <w:pPr>
        <w:pStyle w:val="Code"/>
      </w:pPr>
      <w:r w:rsidRPr="00E2744B">
        <w:t xml:space="preserve">    </w:t>
      </w:r>
      <w:r w:rsidRPr="00E2744B">
        <w:rPr>
          <w:b/>
        </w:rPr>
        <w:t>print</w:t>
      </w:r>
      <w:r w:rsidRPr="00E2744B">
        <w:t xml:space="preserve"> </w:t>
      </w:r>
      <w:r w:rsidRPr="00E2744B">
        <w:rPr>
          <w:color w:val="808080"/>
        </w:rPr>
        <w:t>"validating data..."</w:t>
      </w:r>
    </w:p>
    <w:p w:rsidR="00E2744B" w:rsidRPr="00E2744B" w:rsidRDefault="00E2744B" w:rsidP="00E2744B">
      <w:pPr>
        <w:pStyle w:val="Code"/>
      </w:pPr>
    </w:p>
    <w:p w:rsidR="00E2744B" w:rsidRPr="00E2744B" w:rsidRDefault="00E2744B" w:rsidP="00E2744B">
      <w:pPr>
        <w:pStyle w:val="Code"/>
      </w:pPr>
      <w:r w:rsidRPr="00E2744B">
        <w:t xml:space="preserve">    v </w:t>
      </w:r>
      <w:r w:rsidRPr="00E2744B">
        <w:rPr>
          <w:b/>
          <w:color w:val="000080"/>
        </w:rPr>
        <w:t>=</w:t>
      </w:r>
      <w:r w:rsidRPr="00E2744B">
        <w:t xml:space="preserve"> jsonschema</w:t>
      </w:r>
      <w:r w:rsidRPr="00E2744B">
        <w:rPr>
          <w:b/>
          <w:color w:val="000080"/>
        </w:rPr>
        <w:t>.</w:t>
      </w:r>
      <w:r w:rsidRPr="00E2744B">
        <w:t>Draft4Validator</w:t>
      </w:r>
      <w:r w:rsidRPr="00E2744B">
        <w:rPr>
          <w:b/>
          <w:color w:val="000080"/>
        </w:rPr>
        <w:t>(</w:t>
      </w:r>
      <w:r w:rsidRPr="00E2744B">
        <w:t>json</w:t>
      </w:r>
      <w:r w:rsidRPr="00E2744B">
        <w:rPr>
          <w:b/>
          <w:color w:val="000080"/>
        </w:rPr>
        <w:t>.</w:t>
      </w:r>
      <w:r w:rsidRPr="00E2744B">
        <w:t>loads</w:t>
      </w:r>
      <w:r w:rsidRPr="00E2744B">
        <w:rPr>
          <w:b/>
          <w:color w:val="000080"/>
        </w:rPr>
        <w:t>(</w:t>
      </w:r>
      <w:r w:rsidRPr="00E2744B">
        <w:t>schema</w:t>
      </w:r>
      <w:r w:rsidRPr="00E2744B">
        <w:rPr>
          <w:b/>
          <w:color w:val="000080"/>
        </w:rPr>
        <w:t>))</w:t>
      </w:r>
    </w:p>
    <w:p w:rsidR="00E2744B" w:rsidRPr="00E2744B" w:rsidRDefault="00E2744B" w:rsidP="008A378A">
      <w:pPr>
        <w:pStyle w:val="Code"/>
      </w:pPr>
      <w:r w:rsidRPr="00E2744B">
        <w:t xml:space="preserve">    </w:t>
      </w:r>
      <w:r w:rsidRPr="00E2744B">
        <w:rPr>
          <w:b/>
        </w:rPr>
        <w:t>for</w:t>
      </w:r>
      <w:r w:rsidRPr="00E2744B">
        <w:t xml:space="preserve"> error </w:t>
      </w:r>
      <w:r w:rsidRPr="00E2744B">
        <w:rPr>
          <w:b/>
        </w:rPr>
        <w:t>in</w:t>
      </w:r>
      <w:r w:rsidRPr="00E2744B">
        <w:t xml:space="preserve"> sorted</w:t>
      </w:r>
      <w:r w:rsidRPr="00E2744B">
        <w:rPr>
          <w:b/>
          <w:color w:val="000080"/>
        </w:rPr>
        <w:t>(</w:t>
      </w:r>
      <w:r w:rsidRPr="00E2744B">
        <w:t>v</w:t>
      </w:r>
      <w:r w:rsidRPr="00E2744B">
        <w:rPr>
          <w:b/>
          <w:color w:val="000080"/>
        </w:rPr>
        <w:t>.</w:t>
      </w:r>
      <w:r w:rsidRPr="00E2744B">
        <w:t>iter_errors</w:t>
      </w:r>
      <w:r w:rsidRPr="00E2744B">
        <w:rPr>
          <w:b/>
          <w:color w:val="000080"/>
        </w:rPr>
        <w:t>(</w:t>
      </w:r>
      <w:r w:rsidRPr="00E2744B">
        <w:t>json</w:t>
      </w:r>
      <w:r w:rsidRPr="00E2744B">
        <w:rPr>
          <w:b/>
          <w:color w:val="000080"/>
        </w:rPr>
        <w:t>.</w:t>
      </w:r>
      <w:r w:rsidRPr="00E2744B">
        <w:t>loads</w:t>
      </w:r>
      <w:r w:rsidRPr="00E2744B">
        <w:rPr>
          <w:b/>
          <w:color w:val="000080"/>
        </w:rPr>
        <w:t>(</w:t>
      </w:r>
      <w:r w:rsidRPr="00E2744B">
        <w:t>data</w:t>
      </w:r>
      <w:r w:rsidRPr="00E2744B">
        <w:rPr>
          <w:b/>
          <w:color w:val="000080"/>
        </w:rPr>
        <w:t>)),</w:t>
      </w:r>
      <w:r w:rsidRPr="00E2744B">
        <w:t xml:space="preserve"> key</w:t>
      </w:r>
      <w:r w:rsidRPr="00E2744B">
        <w:rPr>
          <w:b/>
          <w:color w:val="000080"/>
        </w:rPr>
        <w:t>=</w:t>
      </w:r>
      <w:r w:rsidRPr="00E2744B">
        <w:t>str</w:t>
      </w:r>
      <w:r w:rsidRPr="00E2744B">
        <w:rPr>
          <w:b/>
          <w:color w:val="000080"/>
        </w:rPr>
        <w:t>):</w:t>
      </w:r>
    </w:p>
    <w:p w:rsidR="00E2744B" w:rsidRPr="00E2744B" w:rsidRDefault="00E2744B" w:rsidP="00E2744B">
      <w:pPr>
        <w:pStyle w:val="Code"/>
      </w:pPr>
      <w:r w:rsidRPr="00E2744B">
        <w:t xml:space="preserve">        </w:t>
      </w:r>
      <w:r w:rsidRPr="00E2744B">
        <w:rPr>
          <w:b/>
        </w:rPr>
        <w:t>print</w:t>
      </w:r>
      <w:r w:rsidRPr="00E2744B">
        <w:rPr>
          <w:b/>
          <w:color w:val="000080"/>
        </w:rPr>
        <w:t>(</w:t>
      </w:r>
      <w:r w:rsidRPr="00E2744B">
        <w:rPr>
          <w:color w:val="808080"/>
        </w:rPr>
        <w:t>'\n'</w:t>
      </w:r>
      <w:r w:rsidRPr="00E2744B">
        <w:t xml:space="preserve"> </w:t>
      </w:r>
      <w:r w:rsidRPr="00E2744B">
        <w:rPr>
          <w:b/>
          <w:color w:val="000080"/>
        </w:rPr>
        <w:t>+</w:t>
      </w:r>
      <w:r w:rsidRPr="00E2744B">
        <w:t xml:space="preserve"> error</w:t>
      </w:r>
      <w:r w:rsidRPr="00E2744B">
        <w:rPr>
          <w:b/>
          <w:color w:val="000080"/>
        </w:rPr>
        <w:t>.</w:t>
      </w:r>
      <w:r w:rsidRPr="00E2744B">
        <w:t>message</w:t>
      </w:r>
      <w:r w:rsidRPr="00E2744B">
        <w:rPr>
          <w:b/>
          <w:color w:val="000080"/>
        </w:rPr>
        <w:t>)</w:t>
      </w:r>
    </w:p>
    <w:p w:rsidR="00E2744B" w:rsidRPr="00E2744B" w:rsidRDefault="00E2744B" w:rsidP="00E2744B">
      <w:pPr>
        <w:pStyle w:val="Code"/>
      </w:pPr>
    </w:p>
    <w:p w:rsidR="00E2744B" w:rsidRPr="00E2744B" w:rsidRDefault="00E2744B" w:rsidP="008A378A">
      <w:pPr>
        <w:pStyle w:val="Code"/>
      </w:pPr>
      <w:r w:rsidRPr="00E2744B">
        <w:rPr>
          <w:b/>
        </w:rPr>
        <w:t>if</w:t>
      </w:r>
      <w:r w:rsidRPr="00E2744B">
        <w:t xml:space="preserve"> __name__</w:t>
      </w:r>
      <w:r w:rsidRPr="00E2744B">
        <w:rPr>
          <w:b/>
          <w:color w:val="000080"/>
        </w:rPr>
        <w:t>==</w:t>
      </w:r>
      <w:r w:rsidRPr="00E2744B">
        <w:rPr>
          <w:color w:val="808080"/>
        </w:rPr>
        <w:t>'__main__'</w:t>
      </w:r>
      <w:r w:rsidRPr="00E2744B">
        <w:rPr>
          <w:b/>
          <w:color w:val="000080"/>
        </w:rPr>
        <w:t>:</w:t>
      </w:r>
    </w:p>
    <w:p w:rsidR="00E2744B" w:rsidRPr="00E2744B" w:rsidRDefault="00E2744B" w:rsidP="00E2744B">
      <w:pPr>
        <w:pStyle w:val="Code"/>
      </w:pPr>
    </w:p>
    <w:p w:rsidR="00E2744B" w:rsidRPr="00E2744B" w:rsidRDefault="00E2744B" w:rsidP="00E2744B">
      <w:pPr>
        <w:pStyle w:val="Code"/>
      </w:pPr>
      <w:r w:rsidRPr="00E2744B">
        <w:t xml:space="preserve">    </w:t>
      </w:r>
      <w:r w:rsidRPr="00E2744B">
        <w:rPr>
          <w:b/>
        </w:rPr>
        <w:t>if</w:t>
      </w:r>
      <w:r w:rsidRPr="00E2744B">
        <w:t xml:space="preserve"> len</w:t>
      </w:r>
      <w:r w:rsidRPr="00E2744B">
        <w:rPr>
          <w:b/>
          <w:color w:val="000080"/>
        </w:rPr>
        <w:t>(</w:t>
      </w:r>
      <w:r w:rsidRPr="00E2744B">
        <w:t>sys</w:t>
      </w:r>
      <w:r w:rsidRPr="00E2744B">
        <w:rPr>
          <w:b/>
          <w:color w:val="000080"/>
        </w:rPr>
        <w:t>.</w:t>
      </w:r>
      <w:r w:rsidRPr="00E2744B">
        <w:t>argv</w:t>
      </w:r>
      <w:r w:rsidRPr="00E2744B">
        <w:rPr>
          <w:b/>
          <w:color w:val="000080"/>
        </w:rPr>
        <w:t>)</w:t>
      </w:r>
      <w:r w:rsidRPr="00E2744B">
        <w:t xml:space="preserve"> </w:t>
      </w:r>
      <w:r w:rsidRPr="00E2744B">
        <w:rPr>
          <w:b/>
          <w:color w:val="000080"/>
        </w:rPr>
        <w:t>!=</w:t>
      </w:r>
      <w:r w:rsidRPr="00E2744B">
        <w:t xml:space="preserve"> </w:t>
      </w:r>
      <w:r w:rsidRPr="00E2744B">
        <w:rPr>
          <w:color w:val="FF0000"/>
        </w:rPr>
        <w:t>3</w:t>
      </w:r>
      <w:r w:rsidRPr="00E2744B">
        <w:rPr>
          <w:b/>
          <w:color w:val="000080"/>
        </w:rPr>
        <w:t>:</w:t>
      </w:r>
    </w:p>
    <w:p w:rsidR="00E2744B" w:rsidRPr="00E2744B" w:rsidRDefault="00E2744B" w:rsidP="00E2744B">
      <w:pPr>
        <w:pStyle w:val="Code"/>
      </w:pPr>
      <w:r w:rsidRPr="00E2744B">
        <w:t xml:space="preserve">        usage</w:t>
      </w:r>
      <w:r w:rsidRPr="00E2744B">
        <w:rPr>
          <w:b/>
          <w:color w:val="000080"/>
        </w:rPr>
        <w:t>()</w:t>
      </w:r>
    </w:p>
    <w:p w:rsidR="00E2744B" w:rsidRPr="00E2744B" w:rsidRDefault="00E2744B" w:rsidP="00E2744B">
      <w:pPr>
        <w:pStyle w:val="Code"/>
      </w:pPr>
      <w:r w:rsidRPr="00E2744B">
        <w:t xml:space="preserve">        sys</w:t>
      </w:r>
      <w:r w:rsidRPr="00E2744B">
        <w:rPr>
          <w:b/>
          <w:color w:val="000080"/>
        </w:rPr>
        <w:t>.</w:t>
      </w:r>
      <w:r w:rsidRPr="00E2744B">
        <w:t>exit</w:t>
      </w:r>
      <w:r w:rsidRPr="00E2744B">
        <w:rPr>
          <w:b/>
          <w:color w:val="000080"/>
        </w:rPr>
        <w:t>(</w:t>
      </w:r>
      <w:r w:rsidRPr="00E2744B">
        <w:rPr>
          <w:color w:val="FF0000"/>
        </w:rPr>
        <w:t>2</w:t>
      </w:r>
      <w:r w:rsidRPr="00E2744B">
        <w:rPr>
          <w:b/>
          <w:color w:val="000080"/>
        </w:rPr>
        <w:t>)</w:t>
      </w:r>
    </w:p>
    <w:p w:rsidR="00E2744B" w:rsidRPr="00E2744B" w:rsidRDefault="00E2744B" w:rsidP="00E2744B">
      <w:pPr>
        <w:pStyle w:val="Code"/>
      </w:pPr>
    </w:p>
    <w:p w:rsidR="00E2744B" w:rsidRPr="00E2744B" w:rsidRDefault="00E2744B" w:rsidP="00E2744B">
      <w:pPr>
        <w:pStyle w:val="Code"/>
      </w:pPr>
      <w:r w:rsidRPr="00E2744B">
        <w:t xml:space="preserve">    main</w:t>
      </w:r>
      <w:r w:rsidRPr="00E2744B">
        <w:rPr>
          <w:b/>
          <w:color w:val="000080"/>
        </w:rPr>
        <w:t>(</w:t>
      </w:r>
      <w:r w:rsidRPr="00E2744B">
        <w:t>sys</w:t>
      </w:r>
      <w:r w:rsidRPr="00E2744B">
        <w:rPr>
          <w:b/>
          <w:color w:val="000080"/>
        </w:rPr>
        <w:t>.</w:t>
      </w:r>
      <w:r w:rsidRPr="00E2744B">
        <w:t>argv</w:t>
      </w:r>
      <w:r w:rsidRPr="00E2744B">
        <w:rPr>
          <w:b/>
          <w:color w:val="000080"/>
        </w:rPr>
        <w:t>[</w:t>
      </w:r>
      <w:r w:rsidRPr="00E2744B">
        <w:rPr>
          <w:color w:val="FF0000"/>
        </w:rPr>
        <w:t>1</w:t>
      </w:r>
      <w:r w:rsidRPr="00E2744B">
        <w:rPr>
          <w:b/>
          <w:color w:val="000080"/>
        </w:rPr>
        <w:t>:])</w:t>
      </w:r>
    </w:p>
    <w:p w:rsidR="00E2744B" w:rsidRDefault="008A378A" w:rsidP="00004353">
      <w:r>
        <w:t>The invocation of the script would look something like the following.</w:t>
      </w:r>
    </w:p>
    <w:p w:rsidR="008A378A" w:rsidRDefault="008A378A" w:rsidP="008A378A">
      <w:pPr>
        <w:pStyle w:val="Code"/>
      </w:pPr>
      <w:r>
        <w:t>$ python validate.py schema.json &lt;file&gt;.json</w:t>
      </w:r>
    </w:p>
    <w:p w:rsidR="008A378A" w:rsidRPr="00004353" w:rsidRDefault="008A378A" w:rsidP="008A378A"/>
    <w:sectPr w:rsidR="008A378A" w:rsidRPr="00004353" w:rsidSect="005563FB">
      <w:headerReference w:type="default" r:id="rId11"/>
      <w:footerReference w:type="default" r:id="rId12"/>
      <w:pgSz w:w="11906" w:h="16838"/>
      <w:pgMar w:top="1809" w:right="1440" w:bottom="993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481" w:rsidRDefault="005A5481" w:rsidP="005563FB">
      <w:pPr>
        <w:spacing w:after="0" w:line="240" w:lineRule="auto"/>
      </w:pPr>
      <w:r>
        <w:separator/>
      </w:r>
    </w:p>
  </w:endnote>
  <w:endnote w:type="continuationSeparator" w:id="0">
    <w:p w:rsidR="005A5481" w:rsidRDefault="005A5481" w:rsidP="0055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060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5BC7" w:rsidRDefault="00F45BC7" w:rsidP="00C33B3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 w:rsidRPr="007876B9">
          <w:rPr>
            <w:color w:val="7F7F7F" w:themeColor="background1" w:themeShade="7F"/>
          </w:rPr>
          <w:t>Page</w:t>
        </w:r>
        <w:r>
          <w:rPr>
            <w:color w:val="7F7F7F" w:themeColor="background1" w:themeShade="7F"/>
          </w:rPr>
          <w:t xml:space="preserve">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C21E1D">
          <w:rPr>
            <w:noProof/>
          </w:rPr>
          <w:t>4</w:t>
        </w:r>
        <w:r>
          <w:rPr>
            <w:noProof/>
          </w:rPr>
          <w:fldChar w:fldCharType="end"/>
        </w:r>
        <w:r w:rsidRPr="007876B9">
          <w:rPr>
            <w:color w:val="7F7F7F" w:themeColor="background1" w:themeShade="7F"/>
          </w:rPr>
          <w:t xml:space="preserve"> of</w:t>
        </w:r>
        <w:r>
          <w:rPr>
            <w:color w:val="7F7F7F" w:themeColor="background1" w:themeShade="7F"/>
          </w:rPr>
          <w:t xml:space="preserve"> </w:t>
        </w:r>
        <w:fldSimple w:instr=" NUMPAGES  ">
          <w:r w:rsidR="00C21E1D">
            <w:rPr>
              <w:noProof/>
            </w:rPr>
            <w:t>18</w:t>
          </w:r>
        </w:fldSimple>
        <w:r>
          <w:rPr>
            <w:color w:val="7F7F7F" w:themeColor="background1" w:themeShade="7F"/>
            <w:spacing w:val="60"/>
          </w:rPr>
          <w:tab/>
          <w:t>Confidential</w:t>
        </w:r>
        <w:r>
          <w:rPr>
            <w:color w:val="7F7F7F" w:themeColor="background1" w:themeShade="7F"/>
            <w:spacing w:val="60"/>
          </w:rPr>
          <w:tab/>
        </w:r>
        <w:r w:rsidR="00C21E1D">
          <w:fldChar w:fldCharType="begin"/>
        </w:r>
        <w:r w:rsidR="00C21E1D">
          <w:instrText xml:space="preserve"> DOCPROPERTY  "Document number"  \* MERGEFORMAT </w:instrText>
        </w:r>
        <w:r w:rsidR="00C21E1D">
          <w:fldChar w:fldCharType="separate"/>
        </w:r>
        <w:r w:rsidR="00C21E1D">
          <w:t>xxx-</w:t>
        </w:r>
        <w:proofErr w:type="spellStart"/>
        <w:r w:rsidR="00C21E1D">
          <w:t>yyyyy</w:t>
        </w:r>
        <w:proofErr w:type="spellEnd"/>
        <w:r w:rsidR="00C21E1D">
          <w:fldChar w:fldCharType="end"/>
        </w:r>
      </w:p>
      <w:p w:rsidR="00F45BC7" w:rsidRPr="00C33B3C" w:rsidRDefault="00F45BC7" w:rsidP="00C33B3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rPr>
            <w:color w:val="7F7F7F" w:themeColor="background1" w:themeShade="7F"/>
            <w:spacing w:val="60"/>
          </w:rPr>
          <w:tab/>
        </w:r>
        <w:r w:rsidRPr="008F74B9">
          <w:rPr>
            <w:color w:val="7F7F7F" w:themeColor="background1" w:themeShade="7F"/>
            <w:sz w:val="16"/>
            <w:szCs w:val="16"/>
          </w:rPr>
          <w:t>©201</w:t>
        </w:r>
        <w:r>
          <w:rPr>
            <w:color w:val="7F7F7F" w:themeColor="background1" w:themeShade="7F"/>
            <w:sz w:val="16"/>
            <w:szCs w:val="16"/>
          </w:rPr>
          <w:t>5</w:t>
        </w:r>
        <w:r w:rsidRPr="008F74B9">
          <w:rPr>
            <w:color w:val="7F7F7F" w:themeColor="background1" w:themeShade="7F"/>
            <w:sz w:val="16"/>
            <w:szCs w:val="16"/>
          </w:rPr>
          <w:t xml:space="preserve"> Silicon &amp; Software Systems </w:t>
        </w:r>
        <w:r>
          <w:rPr>
            <w:color w:val="7F7F7F" w:themeColor="background1" w:themeShade="7F"/>
            <w:sz w:val="16"/>
            <w:szCs w:val="16"/>
          </w:rPr>
          <w:t>Ltd.</w:t>
        </w:r>
        <w:r w:rsidRPr="008F74B9">
          <w:rPr>
            <w:color w:val="7F7F7F" w:themeColor="background1" w:themeShade="7F"/>
            <w:sz w:val="16"/>
            <w:szCs w:val="16"/>
          </w:rPr>
          <w:t xml:space="preserve"> (S3 Group)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481" w:rsidRDefault="005A5481" w:rsidP="005563FB">
      <w:pPr>
        <w:spacing w:after="0" w:line="240" w:lineRule="auto"/>
      </w:pPr>
      <w:r>
        <w:separator/>
      </w:r>
    </w:p>
  </w:footnote>
  <w:footnote w:type="continuationSeparator" w:id="0">
    <w:p w:rsidR="005A5481" w:rsidRDefault="005A5481" w:rsidP="0055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BC7" w:rsidRDefault="00F45BC7">
    <w:pPr>
      <w:pStyle w:val="Header"/>
    </w:pPr>
    <w:r w:rsidRPr="00800E02">
      <w:rPr>
        <w:noProof/>
        <w:lang w:eastAsia="en-IE"/>
      </w:rPr>
      <w:drawing>
        <wp:inline distT="0" distB="0" distL="0" distR="0">
          <wp:extent cx="2122006" cy="493200"/>
          <wp:effectExtent l="19050" t="0" r="0" b="0"/>
          <wp:docPr id="5" name="Picture 1" descr="StormTest_registered_logo_rgb.hi-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rmTest_registered_logo_rgb.hi-r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22006" cy="49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IE"/>
      </w:rPr>
      <w:drawing>
        <wp:inline distT="0" distB="0" distL="0" distR="0">
          <wp:extent cx="572727" cy="648000"/>
          <wp:effectExtent l="19050" t="0" r="0" b="0"/>
          <wp:docPr id="4" name="Picture 3" descr="S3 GROUP LOGO HIGH 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3 GROUP LOGO HIGH RGB.jpg"/>
                  <pic:cNvPicPr/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27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9332B"/>
    <w:multiLevelType w:val="hybridMultilevel"/>
    <w:tmpl w:val="8A984E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62FB"/>
    <w:multiLevelType w:val="multilevel"/>
    <w:tmpl w:val="F5820390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%2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%2%3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%2%3%4%5"/>
      <w:lvlJc w:val="left"/>
      <w:pPr>
        <w:ind w:left="357" w:hanging="357"/>
      </w:pPr>
      <w:rPr>
        <w:rFonts w:hint="default"/>
      </w:rPr>
    </w:lvl>
    <w:lvl w:ilvl="5">
      <w:start w:val="1"/>
      <w:numFmt w:val="lowerLetter"/>
      <w:lvlText w:val="%1%2%3%4%5%6"/>
      <w:lvlJc w:val="left"/>
      <w:pPr>
        <w:ind w:left="357" w:hanging="357"/>
      </w:pPr>
      <w:rPr>
        <w:rFonts w:hint="default"/>
      </w:rPr>
    </w:lvl>
    <w:lvl w:ilvl="6">
      <w:start w:val="1"/>
      <w:numFmt w:val="lowerLetter"/>
      <w:lvlText w:val="%1%2%3%4%5%6%7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1%2%3%4%5%6%7%8"/>
      <w:lvlJc w:val="left"/>
      <w:pPr>
        <w:ind w:left="357" w:hanging="357"/>
      </w:pPr>
      <w:rPr>
        <w:rFonts w:hint="default"/>
      </w:rPr>
    </w:lvl>
    <w:lvl w:ilvl="8">
      <w:start w:val="1"/>
      <w:numFmt w:val="lowerLetter"/>
      <w:lvlText w:val="%1%2%3%4%5%6%7%8%9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2D9F7533"/>
    <w:multiLevelType w:val="hybridMultilevel"/>
    <w:tmpl w:val="09345FE8"/>
    <w:lvl w:ilvl="0" w:tplc="1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 w15:restartNumberingAfterBreak="0">
    <w:nsid w:val="35DB555A"/>
    <w:multiLevelType w:val="hybridMultilevel"/>
    <w:tmpl w:val="315E717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67093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270ACB"/>
    <w:multiLevelType w:val="hybridMultilevel"/>
    <w:tmpl w:val="93C6BC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C5CD5"/>
    <w:multiLevelType w:val="multilevel"/>
    <w:tmpl w:val="F5820390"/>
    <w:numStyleLink w:val="Headings"/>
  </w:abstractNum>
  <w:abstractNum w:abstractNumId="7" w15:restartNumberingAfterBreak="0">
    <w:nsid w:val="57B46119"/>
    <w:multiLevelType w:val="hybridMultilevel"/>
    <w:tmpl w:val="8F122E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E2262"/>
    <w:multiLevelType w:val="multilevel"/>
    <w:tmpl w:val="EADEFE90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lowerLetter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lowerLetter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9" w15:restartNumberingAfterBreak="0">
    <w:nsid w:val="60B8389F"/>
    <w:multiLevelType w:val="hybridMultilevel"/>
    <w:tmpl w:val="325A2DC8"/>
    <w:lvl w:ilvl="0" w:tplc="AF9A32B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57"/>
    <w:rsid w:val="00002EA3"/>
    <w:rsid w:val="00004353"/>
    <w:rsid w:val="00007E6C"/>
    <w:rsid w:val="000146CC"/>
    <w:rsid w:val="00014E72"/>
    <w:rsid w:val="0002159C"/>
    <w:rsid w:val="0004286D"/>
    <w:rsid w:val="00045187"/>
    <w:rsid w:val="00056D0C"/>
    <w:rsid w:val="00066342"/>
    <w:rsid w:val="00083ED6"/>
    <w:rsid w:val="00085626"/>
    <w:rsid w:val="000A66F5"/>
    <w:rsid w:val="000B7AED"/>
    <w:rsid w:val="000C6DD4"/>
    <w:rsid w:val="000E1209"/>
    <w:rsid w:val="000E3373"/>
    <w:rsid w:val="000F14B6"/>
    <w:rsid w:val="000F308F"/>
    <w:rsid w:val="00100F45"/>
    <w:rsid w:val="00104155"/>
    <w:rsid w:val="001351DA"/>
    <w:rsid w:val="001611A9"/>
    <w:rsid w:val="00162763"/>
    <w:rsid w:val="00164F3C"/>
    <w:rsid w:val="001822A8"/>
    <w:rsid w:val="00186DA7"/>
    <w:rsid w:val="0019337E"/>
    <w:rsid w:val="00195503"/>
    <w:rsid w:val="00195F8F"/>
    <w:rsid w:val="00196280"/>
    <w:rsid w:val="00197EAD"/>
    <w:rsid w:val="001A6C09"/>
    <w:rsid w:val="001B4C0D"/>
    <w:rsid w:val="001B7B20"/>
    <w:rsid w:val="001C2377"/>
    <w:rsid w:val="001C633A"/>
    <w:rsid w:val="001D1489"/>
    <w:rsid w:val="001D23A2"/>
    <w:rsid w:val="001D6125"/>
    <w:rsid w:val="001F531D"/>
    <w:rsid w:val="00200BEC"/>
    <w:rsid w:val="002022C2"/>
    <w:rsid w:val="00203B11"/>
    <w:rsid w:val="0022422B"/>
    <w:rsid w:val="002309B6"/>
    <w:rsid w:val="002325A8"/>
    <w:rsid w:val="00240F61"/>
    <w:rsid w:val="002454AB"/>
    <w:rsid w:val="0027101E"/>
    <w:rsid w:val="002807FE"/>
    <w:rsid w:val="0028360A"/>
    <w:rsid w:val="002853C7"/>
    <w:rsid w:val="002D5C4F"/>
    <w:rsid w:val="002D7211"/>
    <w:rsid w:val="002E1E3D"/>
    <w:rsid w:val="002E3182"/>
    <w:rsid w:val="003222F1"/>
    <w:rsid w:val="00352243"/>
    <w:rsid w:val="00353E3A"/>
    <w:rsid w:val="00361F83"/>
    <w:rsid w:val="0036653F"/>
    <w:rsid w:val="0036799E"/>
    <w:rsid w:val="00375A91"/>
    <w:rsid w:val="003D2905"/>
    <w:rsid w:val="003D712A"/>
    <w:rsid w:val="003E0082"/>
    <w:rsid w:val="003E32DD"/>
    <w:rsid w:val="00400CFE"/>
    <w:rsid w:val="00413937"/>
    <w:rsid w:val="004140DA"/>
    <w:rsid w:val="004221CA"/>
    <w:rsid w:val="004408E1"/>
    <w:rsid w:val="004660EB"/>
    <w:rsid w:val="00480EF8"/>
    <w:rsid w:val="004962A7"/>
    <w:rsid w:val="004A16EB"/>
    <w:rsid w:val="004B25A0"/>
    <w:rsid w:val="004B6885"/>
    <w:rsid w:val="004C36D9"/>
    <w:rsid w:val="004C3CF6"/>
    <w:rsid w:val="004D0C0C"/>
    <w:rsid w:val="004D4058"/>
    <w:rsid w:val="004D6790"/>
    <w:rsid w:val="004D6EAB"/>
    <w:rsid w:val="004E5CE6"/>
    <w:rsid w:val="004F4B27"/>
    <w:rsid w:val="0051764E"/>
    <w:rsid w:val="00546DE8"/>
    <w:rsid w:val="005563FB"/>
    <w:rsid w:val="0056155C"/>
    <w:rsid w:val="00561B58"/>
    <w:rsid w:val="00594D93"/>
    <w:rsid w:val="005A5481"/>
    <w:rsid w:val="005B05A2"/>
    <w:rsid w:val="005B6FFA"/>
    <w:rsid w:val="005B7657"/>
    <w:rsid w:val="005C2229"/>
    <w:rsid w:val="005C3D06"/>
    <w:rsid w:val="005C56FF"/>
    <w:rsid w:val="005F0228"/>
    <w:rsid w:val="005F1A97"/>
    <w:rsid w:val="005F4AE7"/>
    <w:rsid w:val="005F5BE5"/>
    <w:rsid w:val="00642C92"/>
    <w:rsid w:val="00650394"/>
    <w:rsid w:val="00652EE0"/>
    <w:rsid w:val="006753D8"/>
    <w:rsid w:val="00680948"/>
    <w:rsid w:val="00682091"/>
    <w:rsid w:val="006A12BF"/>
    <w:rsid w:val="006B51BB"/>
    <w:rsid w:val="006C4545"/>
    <w:rsid w:val="006D0A23"/>
    <w:rsid w:val="006D7475"/>
    <w:rsid w:val="006E1DEF"/>
    <w:rsid w:val="006E3E3C"/>
    <w:rsid w:val="006E5C04"/>
    <w:rsid w:val="00704B34"/>
    <w:rsid w:val="0070767C"/>
    <w:rsid w:val="00712257"/>
    <w:rsid w:val="00714CC9"/>
    <w:rsid w:val="00724585"/>
    <w:rsid w:val="00725E79"/>
    <w:rsid w:val="0073064C"/>
    <w:rsid w:val="00751E93"/>
    <w:rsid w:val="007657F5"/>
    <w:rsid w:val="00772562"/>
    <w:rsid w:val="00773E64"/>
    <w:rsid w:val="007A21DE"/>
    <w:rsid w:val="007A78A2"/>
    <w:rsid w:val="007C1296"/>
    <w:rsid w:val="007E5658"/>
    <w:rsid w:val="007F6538"/>
    <w:rsid w:val="00800E02"/>
    <w:rsid w:val="0081027A"/>
    <w:rsid w:val="008119D7"/>
    <w:rsid w:val="00816EB4"/>
    <w:rsid w:val="008176D9"/>
    <w:rsid w:val="00823628"/>
    <w:rsid w:val="008351E7"/>
    <w:rsid w:val="00836CF3"/>
    <w:rsid w:val="00860041"/>
    <w:rsid w:val="00860B10"/>
    <w:rsid w:val="0086633D"/>
    <w:rsid w:val="00881E2F"/>
    <w:rsid w:val="00885902"/>
    <w:rsid w:val="008A378A"/>
    <w:rsid w:val="008B570B"/>
    <w:rsid w:val="008D3E49"/>
    <w:rsid w:val="008D4896"/>
    <w:rsid w:val="008E071C"/>
    <w:rsid w:val="008E4916"/>
    <w:rsid w:val="008F4C79"/>
    <w:rsid w:val="008F6F92"/>
    <w:rsid w:val="008F74B9"/>
    <w:rsid w:val="0091360A"/>
    <w:rsid w:val="00914057"/>
    <w:rsid w:val="0092743A"/>
    <w:rsid w:val="00930301"/>
    <w:rsid w:val="00933EEC"/>
    <w:rsid w:val="009509A8"/>
    <w:rsid w:val="00966B9E"/>
    <w:rsid w:val="009724BB"/>
    <w:rsid w:val="0098576A"/>
    <w:rsid w:val="0099013C"/>
    <w:rsid w:val="00995414"/>
    <w:rsid w:val="009B249E"/>
    <w:rsid w:val="009D1596"/>
    <w:rsid w:val="009E276D"/>
    <w:rsid w:val="00A052C8"/>
    <w:rsid w:val="00A210F4"/>
    <w:rsid w:val="00A279B9"/>
    <w:rsid w:val="00A4319F"/>
    <w:rsid w:val="00A44D73"/>
    <w:rsid w:val="00A72361"/>
    <w:rsid w:val="00A73DD6"/>
    <w:rsid w:val="00A832BC"/>
    <w:rsid w:val="00A878BF"/>
    <w:rsid w:val="00A90781"/>
    <w:rsid w:val="00AA1F70"/>
    <w:rsid w:val="00AB2B3D"/>
    <w:rsid w:val="00AD034A"/>
    <w:rsid w:val="00AF4C91"/>
    <w:rsid w:val="00AF776D"/>
    <w:rsid w:val="00B14582"/>
    <w:rsid w:val="00B2240F"/>
    <w:rsid w:val="00B25008"/>
    <w:rsid w:val="00B27FD1"/>
    <w:rsid w:val="00B319C7"/>
    <w:rsid w:val="00B4130A"/>
    <w:rsid w:val="00B513DE"/>
    <w:rsid w:val="00B5301A"/>
    <w:rsid w:val="00B56B0A"/>
    <w:rsid w:val="00B70282"/>
    <w:rsid w:val="00B83151"/>
    <w:rsid w:val="00B9239D"/>
    <w:rsid w:val="00B96123"/>
    <w:rsid w:val="00B97A06"/>
    <w:rsid w:val="00BA505C"/>
    <w:rsid w:val="00BA59F8"/>
    <w:rsid w:val="00BB5655"/>
    <w:rsid w:val="00BC1BE4"/>
    <w:rsid w:val="00BC1EF0"/>
    <w:rsid w:val="00BC43CD"/>
    <w:rsid w:val="00BE1FC9"/>
    <w:rsid w:val="00C06471"/>
    <w:rsid w:val="00C10298"/>
    <w:rsid w:val="00C10C13"/>
    <w:rsid w:val="00C10E32"/>
    <w:rsid w:val="00C21E1D"/>
    <w:rsid w:val="00C31ED5"/>
    <w:rsid w:val="00C32E5E"/>
    <w:rsid w:val="00C33B3C"/>
    <w:rsid w:val="00C52945"/>
    <w:rsid w:val="00C53B06"/>
    <w:rsid w:val="00C547E2"/>
    <w:rsid w:val="00C637C4"/>
    <w:rsid w:val="00C63D46"/>
    <w:rsid w:val="00C66E5B"/>
    <w:rsid w:val="00C727B5"/>
    <w:rsid w:val="00C81EEE"/>
    <w:rsid w:val="00C8320B"/>
    <w:rsid w:val="00C875A0"/>
    <w:rsid w:val="00C9510E"/>
    <w:rsid w:val="00CA2C3A"/>
    <w:rsid w:val="00CD0296"/>
    <w:rsid w:val="00CF0956"/>
    <w:rsid w:val="00D01158"/>
    <w:rsid w:val="00D0611D"/>
    <w:rsid w:val="00D20A2B"/>
    <w:rsid w:val="00D3369A"/>
    <w:rsid w:val="00D35466"/>
    <w:rsid w:val="00D440C3"/>
    <w:rsid w:val="00D441AF"/>
    <w:rsid w:val="00D612ED"/>
    <w:rsid w:val="00D97B57"/>
    <w:rsid w:val="00DA0D2F"/>
    <w:rsid w:val="00DA3FEA"/>
    <w:rsid w:val="00DB4052"/>
    <w:rsid w:val="00DC17AE"/>
    <w:rsid w:val="00E03931"/>
    <w:rsid w:val="00E148C8"/>
    <w:rsid w:val="00E20777"/>
    <w:rsid w:val="00E21321"/>
    <w:rsid w:val="00E2744B"/>
    <w:rsid w:val="00E3619C"/>
    <w:rsid w:val="00E42407"/>
    <w:rsid w:val="00E62EFC"/>
    <w:rsid w:val="00E80039"/>
    <w:rsid w:val="00E8039F"/>
    <w:rsid w:val="00E9197B"/>
    <w:rsid w:val="00E95BFC"/>
    <w:rsid w:val="00EA3278"/>
    <w:rsid w:val="00EB3283"/>
    <w:rsid w:val="00ED5510"/>
    <w:rsid w:val="00EE06C3"/>
    <w:rsid w:val="00EF47A7"/>
    <w:rsid w:val="00EF7CC2"/>
    <w:rsid w:val="00F05D19"/>
    <w:rsid w:val="00F13275"/>
    <w:rsid w:val="00F13574"/>
    <w:rsid w:val="00F1385A"/>
    <w:rsid w:val="00F32350"/>
    <w:rsid w:val="00F35C33"/>
    <w:rsid w:val="00F45BC7"/>
    <w:rsid w:val="00F557C5"/>
    <w:rsid w:val="00F55E9D"/>
    <w:rsid w:val="00F70320"/>
    <w:rsid w:val="00F75307"/>
    <w:rsid w:val="00F94A63"/>
    <w:rsid w:val="00FA3DEF"/>
    <w:rsid w:val="00FB36C8"/>
    <w:rsid w:val="00FB44BE"/>
    <w:rsid w:val="00FB7A21"/>
    <w:rsid w:val="00FD180C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ED30F3-1596-499F-86F9-1CD4C5F9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A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5CE6"/>
    <w:pPr>
      <w:keepNext/>
      <w:keepLines/>
      <w:pageBreakBefore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A82C5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E79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A82C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9C7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82C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19C7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A82C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19C7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0D40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19C7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40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19C7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9C7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9C7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CE6"/>
    <w:rPr>
      <w:rFonts w:asciiTheme="majorHAnsi" w:eastAsiaTheme="majorEastAsia" w:hAnsiTheme="majorHAnsi" w:cstheme="majorBidi"/>
      <w:b/>
      <w:bCs/>
      <w:color w:val="1A82C5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725E79"/>
    <w:rPr>
      <w:rFonts w:asciiTheme="majorHAnsi" w:eastAsiaTheme="majorEastAsia" w:hAnsiTheme="majorHAnsi" w:cstheme="majorBidi"/>
      <w:b/>
      <w:bCs/>
      <w:color w:val="1A82C5" w:themeColor="accent1"/>
      <w:sz w:val="26"/>
      <w:szCs w:val="26"/>
    </w:rPr>
  </w:style>
  <w:style w:type="table" w:styleId="TableGrid">
    <w:name w:val="Table Grid"/>
    <w:basedOn w:val="TableNormal"/>
    <w:uiPriority w:val="59"/>
    <w:rsid w:val="00F753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F7530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F75307"/>
    <w:pPr>
      <w:spacing w:after="0" w:line="240" w:lineRule="auto"/>
    </w:pPr>
    <w:tblPr>
      <w:tblStyleRowBandSize w:val="1"/>
      <w:tblStyleColBandSize w:val="1"/>
      <w:tblBorders>
        <w:top w:val="single" w:sz="8" w:space="0" w:color="1A82C5" w:themeColor="accent1"/>
        <w:left w:val="single" w:sz="8" w:space="0" w:color="1A82C5" w:themeColor="accent1"/>
        <w:bottom w:val="single" w:sz="8" w:space="0" w:color="1A82C5" w:themeColor="accent1"/>
        <w:right w:val="single" w:sz="8" w:space="0" w:color="1A82C5" w:themeColor="accent1"/>
        <w:insideH w:val="single" w:sz="8" w:space="0" w:color="1A82C5" w:themeColor="accent1"/>
        <w:insideV w:val="single" w:sz="8" w:space="0" w:color="1A82C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82C5" w:themeColor="accent1"/>
          <w:left w:val="single" w:sz="8" w:space="0" w:color="1A82C5" w:themeColor="accent1"/>
          <w:bottom w:val="single" w:sz="18" w:space="0" w:color="1A82C5" w:themeColor="accent1"/>
          <w:right w:val="single" w:sz="8" w:space="0" w:color="1A82C5" w:themeColor="accent1"/>
          <w:insideH w:val="nil"/>
          <w:insideV w:val="single" w:sz="8" w:space="0" w:color="1A82C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82C5" w:themeColor="accent1"/>
          <w:left w:val="single" w:sz="8" w:space="0" w:color="1A82C5" w:themeColor="accent1"/>
          <w:bottom w:val="single" w:sz="8" w:space="0" w:color="1A82C5" w:themeColor="accent1"/>
          <w:right w:val="single" w:sz="8" w:space="0" w:color="1A82C5" w:themeColor="accent1"/>
          <w:insideH w:val="nil"/>
          <w:insideV w:val="single" w:sz="8" w:space="0" w:color="1A82C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82C5" w:themeColor="accent1"/>
          <w:left w:val="single" w:sz="8" w:space="0" w:color="1A82C5" w:themeColor="accent1"/>
          <w:bottom w:val="single" w:sz="8" w:space="0" w:color="1A82C5" w:themeColor="accent1"/>
          <w:right w:val="single" w:sz="8" w:space="0" w:color="1A82C5" w:themeColor="accent1"/>
        </w:tcBorders>
      </w:tcPr>
    </w:tblStylePr>
    <w:tblStylePr w:type="band1Vert">
      <w:tblPr/>
      <w:tcPr>
        <w:tcBorders>
          <w:top w:val="single" w:sz="8" w:space="0" w:color="1A82C5" w:themeColor="accent1"/>
          <w:left w:val="single" w:sz="8" w:space="0" w:color="1A82C5" w:themeColor="accent1"/>
          <w:bottom w:val="single" w:sz="8" w:space="0" w:color="1A82C5" w:themeColor="accent1"/>
          <w:right w:val="single" w:sz="8" w:space="0" w:color="1A82C5" w:themeColor="accent1"/>
        </w:tcBorders>
        <w:shd w:val="clear" w:color="auto" w:fill="C0E1F6" w:themeFill="accent1" w:themeFillTint="3F"/>
      </w:tcPr>
    </w:tblStylePr>
    <w:tblStylePr w:type="band1Horz">
      <w:tblPr/>
      <w:tcPr>
        <w:tcBorders>
          <w:top w:val="single" w:sz="8" w:space="0" w:color="1A82C5" w:themeColor="accent1"/>
          <w:left w:val="single" w:sz="8" w:space="0" w:color="1A82C5" w:themeColor="accent1"/>
          <w:bottom w:val="single" w:sz="8" w:space="0" w:color="1A82C5" w:themeColor="accent1"/>
          <w:right w:val="single" w:sz="8" w:space="0" w:color="1A82C5" w:themeColor="accent1"/>
          <w:insideV w:val="single" w:sz="8" w:space="0" w:color="1A82C5" w:themeColor="accent1"/>
        </w:tcBorders>
        <w:shd w:val="clear" w:color="auto" w:fill="C0E1F6" w:themeFill="accent1" w:themeFillTint="3F"/>
      </w:tcPr>
    </w:tblStylePr>
    <w:tblStylePr w:type="band2Horz">
      <w:tblPr/>
      <w:tcPr>
        <w:tcBorders>
          <w:top w:val="single" w:sz="8" w:space="0" w:color="1A82C5" w:themeColor="accent1"/>
          <w:left w:val="single" w:sz="8" w:space="0" w:color="1A82C5" w:themeColor="accent1"/>
          <w:bottom w:val="single" w:sz="8" w:space="0" w:color="1A82C5" w:themeColor="accent1"/>
          <w:right w:val="single" w:sz="8" w:space="0" w:color="1A82C5" w:themeColor="accent1"/>
          <w:insideV w:val="single" w:sz="8" w:space="0" w:color="1A82C5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319C7"/>
    <w:rPr>
      <w:rFonts w:asciiTheme="majorHAnsi" w:eastAsiaTheme="majorEastAsia" w:hAnsiTheme="majorHAnsi" w:cstheme="majorBidi"/>
      <w:b/>
      <w:bCs/>
      <w:color w:val="1A82C5" w:themeColor="accent1"/>
    </w:rPr>
  </w:style>
  <w:style w:type="table" w:styleId="MediumGrid1-Accent5">
    <w:name w:val="Medium Grid 1 Accent 5"/>
    <w:basedOn w:val="TableNormal"/>
    <w:uiPriority w:val="67"/>
    <w:rsid w:val="00BC43C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BC4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0298"/>
    <w:pPr>
      <w:pBdr>
        <w:bottom w:val="single" w:sz="8" w:space="4" w:color="1A82C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29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56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3FB"/>
  </w:style>
  <w:style w:type="paragraph" w:styleId="Footer">
    <w:name w:val="footer"/>
    <w:basedOn w:val="Normal"/>
    <w:link w:val="FooterChar"/>
    <w:uiPriority w:val="99"/>
    <w:unhideWhenUsed/>
    <w:rsid w:val="00556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3FB"/>
  </w:style>
  <w:style w:type="paragraph" w:styleId="BalloonText">
    <w:name w:val="Balloon Text"/>
    <w:basedOn w:val="Normal"/>
    <w:link w:val="BalloonTextChar"/>
    <w:uiPriority w:val="99"/>
    <w:semiHidden/>
    <w:unhideWhenUsed/>
    <w:rsid w:val="00556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FB"/>
    <w:rPr>
      <w:rFonts w:ascii="Tahoma" w:hAnsi="Tahoma" w:cs="Tahoma"/>
      <w:sz w:val="16"/>
      <w:szCs w:val="16"/>
    </w:rPr>
  </w:style>
  <w:style w:type="paragraph" w:customStyle="1" w:styleId="TitleDate">
    <w:name w:val="TitleDate"/>
    <w:basedOn w:val="Subtitle"/>
    <w:rsid w:val="00AF4C91"/>
    <w:pPr>
      <w:numPr>
        <w:ilvl w:val="0"/>
      </w:numPr>
      <w:spacing w:before="200" w:after="1000" w:line="240" w:lineRule="auto"/>
    </w:pPr>
    <w:rPr>
      <w:rFonts w:asciiTheme="minorHAnsi" w:eastAsiaTheme="minorEastAsia" w:hAnsiTheme="minorHAnsi" w:cstheme="minorBidi"/>
      <w:iCs w:val="0"/>
      <w:caps/>
      <w:color w:val="595959" w:themeColor="text1" w:themeTint="A6"/>
      <w:spacing w:val="10"/>
      <w:sz w:val="28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298"/>
    <w:pPr>
      <w:numPr>
        <w:ilvl w:val="1"/>
      </w:numPr>
    </w:pPr>
    <w:rPr>
      <w:rFonts w:asciiTheme="majorHAnsi" w:eastAsiaTheme="majorEastAsia" w:hAnsiTheme="majorHAnsi" w:cstheme="majorBidi"/>
      <w:i/>
      <w:iCs/>
      <w:color w:val="1A82C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0298"/>
    <w:rPr>
      <w:rFonts w:asciiTheme="majorHAnsi" w:eastAsiaTheme="majorEastAsia" w:hAnsiTheme="majorHAnsi" w:cstheme="majorBidi"/>
      <w:i/>
      <w:iCs/>
      <w:color w:val="1A82C5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D6125"/>
    <w:rPr>
      <w:i/>
      <w:iCs/>
    </w:rPr>
  </w:style>
  <w:style w:type="character" w:styleId="Strong">
    <w:name w:val="Strong"/>
    <w:basedOn w:val="DefaultParagraphFont"/>
    <w:uiPriority w:val="22"/>
    <w:qFormat/>
    <w:rsid w:val="001D6125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1D612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D6125"/>
    <w:rPr>
      <w:b/>
      <w:bCs/>
      <w:i/>
      <w:iCs/>
      <w:color w:val="1A82C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B5655"/>
    <w:pPr>
      <w:spacing w:line="240" w:lineRule="auto"/>
      <w:jc w:val="center"/>
    </w:pPr>
    <w:rPr>
      <w:b/>
      <w:bCs/>
      <w:color w:val="1A82C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C6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D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DD4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E5CE6"/>
    <w:pPr>
      <w:numPr>
        <w:numId w:val="0"/>
      </w:numPr>
      <w:ind w:left="357" w:hanging="357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3619C"/>
    <w:pPr>
      <w:spacing w:after="100" w:line="240" w:lineRule="auto"/>
    </w:pPr>
    <w:rPr>
      <w:b/>
    </w:rPr>
  </w:style>
  <w:style w:type="character" w:styleId="Hyperlink">
    <w:name w:val="Hyperlink"/>
    <w:basedOn w:val="DefaultParagraphFont"/>
    <w:uiPriority w:val="99"/>
    <w:unhideWhenUsed/>
    <w:rsid w:val="006B51BB"/>
    <w:rPr>
      <w:color w:val="1A82C5" w:themeColor="hyperlink"/>
      <w:u w:val="single"/>
    </w:rPr>
  </w:style>
  <w:style w:type="numbering" w:customStyle="1" w:styleId="Headings">
    <w:name w:val="Headings"/>
    <w:uiPriority w:val="99"/>
    <w:rsid w:val="00B319C7"/>
    <w:pPr>
      <w:numPr>
        <w:numId w:val="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319C7"/>
    <w:rPr>
      <w:rFonts w:asciiTheme="majorHAnsi" w:eastAsiaTheme="majorEastAsia" w:hAnsiTheme="majorHAnsi" w:cstheme="majorBidi"/>
      <w:b/>
      <w:bCs/>
      <w:i/>
      <w:iCs/>
      <w:color w:val="1A82C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319C7"/>
    <w:rPr>
      <w:rFonts w:asciiTheme="majorHAnsi" w:eastAsiaTheme="majorEastAsia" w:hAnsiTheme="majorHAnsi" w:cstheme="majorBidi"/>
      <w:color w:val="0D40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319C7"/>
    <w:rPr>
      <w:rFonts w:asciiTheme="majorHAnsi" w:eastAsiaTheme="majorEastAsia" w:hAnsiTheme="majorHAnsi" w:cstheme="majorBidi"/>
      <w:i/>
      <w:iCs/>
      <w:color w:val="0D40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319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9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9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S3Table">
    <w:name w:val="S3Table"/>
    <w:basedOn w:val="TableNormal"/>
    <w:uiPriority w:val="99"/>
    <w:qFormat/>
    <w:rsid w:val="008F74B9"/>
    <w:pPr>
      <w:spacing w:after="0" w:line="240" w:lineRule="auto"/>
    </w:pPr>
    <w:tblPr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jc w:val="center"/>
    </w:tr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1A82C5"/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8236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23628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A59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59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59F8"/>
    <w:rPr>
      <w:vertAlign w:val="superscript"/>
    </w:rPr>
  </w:style>
  <w:style w:type="paragraph" w:customStyle="1" w:styleId="Footnote">
    <w:name w:val="Footnote"/>
    <w:basedOn w:val="Normal"/>
    <w:link w:val="FootnoteChar"/>
    <w:qFormat/>
    <w:rsid w:val="00BA59F8"/>
    <w:pPr>
      <w:spacing w:after="0" w:line="240" w:lineRule="auto"/>
    </w:pPr>
    <w:rPr>
      <w:sz w:val="20"/>
    </w:rPr>
  </w:style>
  <w:style w:type="character" w:customStyle="1" w:styleId="FootnoteChar">
    <w:name w:val="Footnote Char"/>
    <w:basedOn w:val="DefaultParagraphFont"/>
    <w:link w:val="Footnote"/>
    <w:rsid w:val="00BA59F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EF47A7"/>
    <w:rPr>
      <w:color w:val="808080"/>
    </w:rPr>
  </w:style>
  <w:style w:type="paragraph" w:customStyle="1" w:styleId="sc4">
    <w:name w:val="sc4"/>
    <w:basedOn w:val="Normal"/>
    <w:rsid w:val="00EB32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FF0000"/>
      <w:sz w:val="24"/>
      <w:szCs w:val="24"/>
      <w:lang w:eastAsia="en-IE"/>
    </w:rPr>
  </w:style>
  <w:style w:type="paragraph" w:customStyle="1" w:styleId="sc5">
    <w:name w:val="sc5"/>
    <w:basedOn w:val="Normal"/>
    <w:rsid w:val="00EB32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i/>
      <w:iCs/>
      <w:color w:val="000080"/>
      <w:sz w:val="24"/>
      <w:szCs w:val="24"/>
      <w:lang w:eastAsia="en-IE"/>
    </w:rPr>
  </w:style>
  <w:style w:type="paragraph" w:customStyle="1" w:styleId="sc6">
    <w:name w:val="sc6"/>
    <w:basedOn w:val="Normal"/>
    <w:rsid w:val="00EB32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400040"/>
      <w:sz w:val="24"/>
      <w:szCs w:val="24"/>
      <w:lang w:eastAsia="en-IE"/>
    </w:rPr>
  </w:style>
  <w:style w:type="paragraph" w:customStyle="1" w:styleId="sc10">
    <w:name w:val="sc10"/>
    <w:basedOn w:val="Normal"/>
    <w:rsid w:val="00EB32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sc70">
    <w:name w:val="sc70"/>
    <w:basedOn w:val="Normal"/>
    <w:rsid w:val="00EB32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400040"/>
      <w:sz w:val="24"/>
      <w:szCs w:val="24"/>
      <w:u w:val="single"/>
      <w:lang w:eastAsia="en-IE"/>
    </w:rPr>
  </w:style>
  <w:style w:type="character" w:customStyle="1" w:styleId="sc101">
    <w:name w:val="sc101"/>
    <w:basedOn w:val="DefaultParagraphFont"/>
    <w:rsid w:val="00EB328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0">
    <w:name w:val="sc0"/>
    <w:basedOn w:val="DefaultParagraphFont"/>
    <w:rsid w:val="00EB32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EB3283"/>
    <w:rPr>
      <w:rFonts w:ascii="Courier New" w:hAnsi="Courier New" w:cs="Courier New" w:hint="default"/>
      <w:color w:val="400040"/>
      <w:sz w:val="20"/>
      <w:szCs w:val="20"/>
    </w:rPr>
  </w:style>
  <w:style w:type="character" w:customStyle="1" w:styleId="sc701">
    <w:name w:val="sc701"/>
    <w:basedOn w:val="DefaultParagraphFont"/>
    <w:rsid w:val="00EB3283"/>
    <w:rPr>
      <w:rFonts w:ascii="Courier New" w:hAnsi="Courier New" w:cs="Courier New" w:hint="default"/>
      <w:color w:val="400040"/>
      <w:sz w:val="20"/>
      <w:szCs w:val="20"/>
      <w:u w:val="single"/>
    </w:rPr>
  </w:style>
  <w:style w:type="character" w:customStyle="1" w:styleId="sc51">
    <w:name w:val="sc51"/>
    <w:basedOn w:val="DefaultParagraphFont"/>
    <w:rsid w:val="00EB3283"/>
    <w:rPr>
      <w:rFonts w:ascii="Courier New" w:hAnsi="Courier New" w:cs="Courier New" w:hint="default"/>
      <w:b/>
      <w:bCs/>
      <w:i/>
      <w:iCs/>
      <w:color w:val="000080"/>
      <w:sz w:val="20"/>
      <w:szCs w:val="20"/>
    </w:rPr>
  </w:style>
  <w:style w:type="character" w:customStyle="1" w:styleId="sc41">
    <w:name w:val="sc41"/>
    <w:basedOn w:val="DefaultParagraphFont"/>
    <w:rsid w:val="00EB3283"/>
    <w:rPr>
      <w:rFonts w:ascii="Courier New" w:hAnsi="Courier New" w:cs="Courier New" w:hint="default"/>
      <w:color w:val="FF0000"/>
      <w:sz w:val="20"/>
      <w:szCs w:val="20"/>
    </w:rPr>
  </w:style>
  <w:style w:type="paragraph" w:customStyle="1" w:styleId="Code">
    <w:name w:val="Code"/>
    <w:basedOn w:val="Normal"/>
    <w:link w:val="CodeChar"/>
    <w:qFormat/>
    <w:rsid w:val="0027101E"/>
    <w:pPr>
      <w:shd w:val="pct5" w:color="auto" w:fill="FFFFFF"/>
      <w:spacing w:after="240" w:line="240" w:lineRule="auto"/>
      <w:contextualSpacing/>
      <w:jc w:val="left"/>
    </w:pPr>
    <w:rPr>
      <w:rFonts w:ascii="Courier New" w:eastAsia="Times New Roman" w:hAnsi="Courier New" w:cs="Courier New"/>
      <w:bCs/>
      <w:noProof/>
      <w:color w:val="000000"/>
      <w:sz w:val="20"/>
      <w:szCs w:val="20"/>
      <w:lang w:eastAsia="en-IE"/>
    </w:rPr>
  </w:style>
  <w:style w:type="character" w:customStyle="1" w:styleId="sc11">
    <w:name w:val="sc11"/>
    <w:basedOn w:val="DefaultParagraphFont"/>
    <w:rsid w:val="00E274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27101E"/>
    <w:rPr>
      <w:rFonts w:ascii="Courier New" w:eastAsia="Times New Roman" w:hAnsi="Courier New" w:cs="Courier New"/>
      <w:bCs/>
      <w:noProof/>
      <w:color w:val="000000"/>
      <w:sz w:val="20"/>
      <w:szCs w:val="20"/>
      <w:shd w:val="pct5" w:color="auto" w:fill="FFFFFF"/>
      <w:lang w:eastAsia="en-IE"/>
    </w:rPr>
  </w:style>
  <w:style w:type="character" w:customStyle="1" w:styleId="sc91">
    <w:name w:val="sc91"/>
    <w:basedOn w:val="DefaultParagraphFont"/>
    <w:rsid w:val="00E2744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DefaultParagraphFont"/>
    <w:rsid w:val="00E274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E2744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E2744B"/>
    <w:rPr>
      <w:rFonts w:ascii="Courier New" w:hAnsi="Courier New" w:cs="Courier New" w:hint="default"/>
      <w:color w:val="008000"/>
      <w:sz w:val="20"/>
      <w:szCs w:val="20"/>
    </w:rPr>
  </w:style>
  <w:style w:type="paragraph" w:styleId="NoSpacing">
    <w:name w:val="No Spacing"/>
    <w:uiPriority w:val="1"/>
    <w:qFormat/>
    <w:rsid w:val="005F5BE5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3group.com/tv-technolog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json-schema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ormtest-support@s3group.com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\Documents\SVN%20projects\stormtest\doc\templates\StormTestWordDocTemplate_201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F5A08AE9004538A59BB9E577FE5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9E1B7-5AD6-42A9-BA46-407AC94677E0}"/>
      </w:docPartPr>
      <w:docPartBody>
        <w:p w:rsidR="00D47080" w:rsidRDefault="00D47080">
          <w:r w:rsidRPr="00F94483">
            <w:rPr>
              <w:rStyle w:val="PlaceholderText"/>
            </w:rPr>
            <w:t>[Title]</w:t>
          </w:r>
        </w:p>
      </w:docPartBody>
    </w:docPart>
    <w:docPart>
      <w:docPartPr>
        <w:name w:val="291AD2A3E0F248A4886553DEC3B04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B882-262F-4AED-BCA8-A41065588E2C}"/>
      </w:docPartPr>
      <w:docPartBody>
        <w:p w:rsidR="00D47080" w:rsidRDefault="00D47080">
          <w:r w:rsidRPr="00F94483">
            <w:rPr>
              <w:rStyle w:val="PlaceholderText"/>
            </w:rPr>
            <w:t>[Subject]</w:t>
          </w:r>
        </w:p>
      </w:docPartBody>
    </w:docPart>
    <w:docPart>
      <w:docPartPr>
        <w:name w:val="2BCA4808A9B641599B132FDB6937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2AA62-E624-42F8-B689-CFAF04FB8D12}"/>
      </w:docPartPr>
      <w:docPartBody>
        <w:p w:rsidR="00D47080" w:rsidRDefault="00D47080">
          <w:r w:rsidRPr="00F94483">
            <w:rPr>
              <w:rStyle w:val="PlaceholderText"/>
            </w:rPr>
            <w:t>[Author]</w:t>
          </w:r>
        </w:p>
      </w:docPartBody>
    </w:docPart>
    <w:docPart>
      <w:docPartPr>
        <w:name w:val="B2FFA43331D344AFA2F5970AD226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4BAFA-3CA3-4B1B-BA9B-CCFD957D0B8F}"/>
      </w:docPartPr>
      <w:docPartBody>
        <w:p w:rsidR="00D47080" w:rsidRDefault="00D47080">
          <w:r w:rsidRPr="00F94483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80"/>
    <w:rsid w:val="00C67234"/>
    <w:rsid w:val="00D4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70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ormTest_Project_Template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1A82C5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1A82C5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239E4-7819-42CA-89A1-472B3E20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StormTestWordDocTemplate_2015.dotx</Template>
  <TotalTime>4825</TotalTime>
  <Pages>18</Pages>
  <Words>3741</Words>
  <Characters>21328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Support Report Customisation for Sky</vt:lpstr>
    </vt:vector>
  </TitlesOfParts>
  <Company>Silicon &amp; Software Systems</Company>
  <LinksUpToDate>false</LinksUpToDate>
  <CharactersWithSpaces>25019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Support Report Customisation for Sky</dc:title>
  <dc:subject>JSON format</dc:subject>
  <dc:creator>Charlie O'Brien</dc:creator>
  <cp:lastModifiedBy>Charlie O'Brien</cp:lastModifiedBy>
  <cp:revision>26</cp:revision>
  <cp:lastPrinted>2012-02-08T11:03:00Z</cp:lastPrinted>
  <dcterms:created xsi:type="dcterms:W3CDTF">2015-07-13T09:34:00Z</dcterms:created>
  <dcterms:modified xsi:type="dcterms:W3CDTF">2015-07-17T11:10:00Z</dcterms:modified>
  <cp:category>StormTest Home Support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StormTest Home Support</vt:lpwstr>
  </property>
  <property fmtid="{D5CDD505-2E9C-101B-9397-08002B2CF9AE}" pid="3" name="Document number">
    <vt:lpwstr>xxx-yyyyy</vt:lpwstr>
  </property>
</Properties>
</file>